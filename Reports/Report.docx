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CAEE" w14:textId="57016D4E" w:rsidR="0007392C" w:rsidRPr="00754E8F" w:rsidRDefault="00DB7168" w:rsidP="007A502C">
      <w:pPr>
        <w:pStyle w:val="Titledocument"/>
        <w:rPr>
          <w:lang w:val="el-GR"/>
          <w14:ligatures w14:val="standard"/>
        </w:rPr>
      </w:pPr>
      <w:r>
        <w:rPr>
          <w:bCs/>
          <w14:ligatures w14:val="standard"/>
        </w:rPr>
        <w:t>Local</w:t>
      </w:r>
      <w:r w:rsidRPr="00754E8F">
        <w:rPr>
          <w:bCs/>
          <w:lang w:val="el-GR"/>
          <w14:ligatures w14:val="standard"/>
        </w:rPr>
        <w:t xml:space="preserve"> </w:t>
      </w:r>
      <w:r>
        <w:rPr>
          <w:bCs/>
          <w14:ligatures w14:val="standard"/>
        </w:rPr>
        <w:t>League</w:t>
      </w:r>
    </w:p>
    <w:p w14:paraId="6BB8FB6D" w14:textId="6D91D768" w:rsidR="0007392C" w:rsidRPr="00DB7168" w:rsidRDefault="00DB7168" w:rsidP="007A502C">
      <w:pPr>
        <w:pStyle w:val="af5"/>
        <w:rPr>
          <w:lang w:val="el-GR"/>
          <w14:ligatures w14:val="standard"/>
        </w:rPr>
      </w:pPr>
      <w:r>
        <w:rPr>
          <w:bCs/>
          <w:lang w:val="el-GR"/>
          <w14:ligatures w14:val="standard"/>
        </w:rPr>
        <w:t xml:space="preserve">Προγραμματισμός Διαδικτύου: </w:t>
      </w:r>
      <w:r w:rsidR="00754E8F">
        <w:rPr>
          <w:bCs/>
          <w:lang w:val="el-GR"/>
          <w14:ligatures w14:val="standard"/>
        </w:rPr>
        <w:t>Εφαρμογή Τοπικού Πρωταθλήματος</w:t>
      </w:r>
    </w:p>
    <w:p w14:paraId="32928540" w14:textId="77777777" w:rsidR="00586A35" w:rsidRPr="00754E8F" w:rsidRDefault="00586A35" w:rsidP="00F3231F">
      <w:pPr>
        <w:pStyle w:val="Authors"/>
        <w:rPr>
          <w:rStyle w:val="FirstName"/>
          <w:lang w:val="el-GR"/>
          <w14:ligatures w14:val="standard"/>
        </w:rPr>
        <w:sectPr w:rsidR="00586A35" w:rsidRPr="00754E8F" w:rsidSect="00EA6EAE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286860B" w14:textId="0445F613" w:rsidR="00586A35" w:rsidRPr="00B869A6" w:rsidRDefault="00B869A6" w:rsidP="00586A35">
      <w:pPr>
        <w:pStyle w:val="Authors"/>
        <w:jc w:val="center"/>
        <w:rPr>
          <w:lang w:val="el-GR"/>
          <w14:ligatures w14:val="standard"/>
        </w:rPr>
      </w:pPr>
      <w:r>
        <w:rPr>
          <w:rStyle w:val="FirstName"/>
          <w:lang w:val="el-GR"/>
          <w14:ligatures w14:val="standard"/>
        </w:rPr>
        <w:t>Αλέξανδρος</w:t>
      </w:r>
      <w:r w:rsidRPr="00B869A6">
        <w:rPr>
          <w:rStyle w:val="FirstName"/>
          <w:lang w:val="el-GR"/>
          <w14:ligatures w14:val="standard"/>
        </w:rPr>
        <w:t xml:space="preserve"> </w:t>
      </w:r>
      <w:proofErr w:type="spellStart"/>
      <w:r>
        <w:rPr>
          <w:rStyle w:val="FirstName"/>
          <w:lang w:val="el-GR"/>
          <w14:ligatures w14:val="standard"/>
        </w:rPr>
        <w:t>Τσαπάρας</w:t>
      </w:r>
      <w:proofErr w:type="spellEnd"/>
      <w:r w:rsidRPr="00B869A6">
        <w:rPr>
          <w:lang w:val="el-GR"/>
          <w14:ligatures w14:val="standard"/>
        </w:rPr>
        <w:t xml:space="preserve"> </w:t>
      </w:r>
      <w:r w:rsidR="00586A35" w:rsidRPr="00B869A6">
        <w:rPr>
          <w:lang w:val="el-GR"/>
          <w14:ligatures w14:val="standard"/>
        </w:rPr>
        <w:br/>
      </w:r>
      <w:r>
        <w:rPr>
          <w:rStyle w:val="OrgDiv"/>
          <w:color w:val="auto"/>
          <w:sz w:val="20"/>
          <w:lang w:val="el-GR"/>
          <w14:ligatures w14:val="standard"/>
        </w:rPr>
        <w:t>ΗΜΤΥ</w:t>
      </w:r>
      <w:r w:rsidRPr="00F71DE5">
        <w:rPr>
          <w:rStyle w:val="OrgName"/>
          <w:color w:val="auto"/>
          <w:sz w:val="20"/>
          <w:lang w:val="el-GR"/>
          <w14:ligatures w14:val="standard"/>
        </w:rPr>
        <w:br/>
        <w:t xml:space="preserve"> </w:t>
      </w:r>
      <w:r>
        <w:rPr>
          <w:rStyle w:val="OrgName"/>
          <w:color w:val="auto"/>
          <w:sz w:val="20"/>
          <w:lang w:val="el-GR"/>
          <w14:ligatures w14:val="standard"/>
        </w:rPr>
        <w:t>Πανεπιστήμιο Πατρών</w:t>
      </w:r>
      <w:r w:rsidRPr="00F71DE5">
        <w:rPr>
          <w:rStyle w:val="OrgName"/>
          <w:color w:val="auto"/>
          <w:sz w:val="20"/>
          <w:lang w:val="el-GR"/>
          <w14:ligatures w14:val="standard"/>
        </w:rPr>
        <w:br/>
        <w:t xml:space="preserve"> </w:t>
      </w:r>
      <w:r>
        <w:rPr>
          <w:rStyle w:val="City"/>
          <w:sz w:val="20"/>
          <w:lang w:val="el-GR"/>
          <w14:ligatures w14:val="standard"/>
        </w:rPr>
        <w:t>Έτος: 4ο</w:t>
      </w:r>
      <w:r w:rsidRPr="00F71DE5">
        <w:rPr>
          <w:sz w:val="20"/>
          <w:lang w:val="el-GR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up</w:t>
      </w:r>
      <w:r w:rsidRPr="00B869A6">
        <w:rPr>
          <w:rStyle w:val="Email"/>
          <w:color w:val="auto"/>
          <w:sz w:val="20"/>
          <w:lang w:val="el-GR"/>
          <w14:ligatures w14:val="standard"/>
        </w:rPr>
        <w:t>1072</w:t>
      </w:r>
      <w:r w:rsidR="003313B7">
        <w:rPr>
          <w:rStyle w:val="Email"/>
          <w:color w:val="auto"/>
          <w:sz w:val="20"/>
          <w:lang w:val="el-GR"/>
          <w14:ligatures w14:val="standard"/>
        </w:rPr>
        <w:t>824</w:t>
      </w:r>
      <w:r w:rsidRPr="00B869A6">
        <w:rPr>
          <w:rStyle w:val="Email"/>
          <w:color w:val="auto"/>
          <w:sz w:val="20"/>
          <w:lang w:val="el-GR"/>
          <w14:ligatures w14:val="standard"/>
        </w:rPr>
        <w:t>@</w:t>
      </w:r>
      <w:proofErr w:type="spellStart"/>
      <w:r>
        <w:rPr>
          <w:rStyle w:val="Email"/>
          <w:color w:val="auto"/>
          <w:sz w:val="20"/>
          <w14:ligatures w14:val="standard"/>
        </w:rPr>
        <w:t>upnet</w:t>
      </w:r>
      <w:proofErr w:type="spellEnd"/>
      <w:r w:rsidRPr="00B869A6">
        <w:rPr>
          <w:rStyle w:val="Email"/>
          <w:color w:val="auto"/>
          <w:sz w:val="20"/>
          <w:lang w:val="el-GR"/>
          <w14:ligatures w14:val="standard"/>
        </w:rPr>
        <w:t>.</w:t>
      </w:r>
      <w:r>
        <w:rPr>
          <w:rStyle w:val="Email"/>
          <w:color w:val="auto"/>
          <w:sz w:val="20"/>
          <w14:ligatures w14:val="standard"/>
        </w:rPr>
        <w:t>gr</w:t>
      </w:r>
    </w:p>
    <w:p w14:paraId="4092917A" w14:textId="5111AA21" w:rsidR="00586A35" w:rsidRPr="00B869A6" w:rsidRDefault="00B869A6" w:rsidP="00B869A6">
      <w:pPr>
        <w:pStyle w:val="Authors"/>
        <w:jc w:val="center"/>
        <w:rPr>
          <w:lang w:val="el-GR"/>
          <w14:ligatures w14:val="standard"/>
        </w:rPr>
        <w:sectPr w:rsidR="00586A35" w:rsidRPr="00B869A6" w:rsidSect="00EA6EAE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  <w:r>
        <w:rPr>
          <w:rStyle w:val="FirstName"/>
          <w:lang w:val="el-GR"/>
          <w14:ligatures w14:val="standard"/>
        </w:rPr>
        <w:t>Μιχαήλ</w:t>
      </w:r>
      <w:r w:rsidRPr="00F71DE5">
        <w:rPr>
          <w:rStyle w:val="FirstName"/>
          <w:lang w:val="el-GR"/>
          <w14:ligatures w14:val="standard"/>
        </w:rPr>
        <w:t xml:space="preserve"> </w:t>
      </w:r>
      <w:proofErr w:type="spellStart"/>
      <w:r>
        <w:rPr>
          <w:rStyle w:val="FirstName"/>
          <w:lang w:val="el-GR"/>
          <w14:ligatures w14:val="standard"/>
        </w:rPr>
        <w:t>Στεφανιώρος</w:t>
      </w:r>
      <w:proofErr w:type="spellEnd"/>
      <w:r w:rsidRPr="00F71DE5">
        <w:rPr>
          <w:lang w:val="el-GR"/>
          <w14:ligatures w14:val="standard"/>
        </w:rPr>
        <w:br/>
      </w:r>
      <w:r w:rsidRPr="00F71DE5">
        <w:rPr>
          <w:rStyle w:val="OrgDiv"/>
          <w:color w:val="auto"/>
          <w:sz w:val="20"/>
          <w:lang w:val="el-GR"/>
          <w14:ligatures w14:val="standard"/>
        </w:rPr>
        <w:t xml:space="preserve"> </w:t>
      </w:r>
      <w:r>
        <w:rPr>
          <w:rStyle w:val="OrgDiv"/>
          <w:color w:val="auto"/>
          <w:sz w:val="20"/>
          <w:lang w:val="el-GR"/>
          <w14:ligatures w14:val="standard"/>
        </w:rPr>
        <w:t>ΗΜΤΥ</w:t>
      </w:r>
      <w:r w:rsidRPr="00F71DE5">
        <w:rPr>
          <w:rStyle w:val="OrgName"/>
          <w:color w:val="auto"/>
          <w:sz w:val="20"/>
          <w:lang w:val="el-GR"/>
          <w14:ligatures w14:val="standard"/>
        </w:rPr>
        <w:br/>
        <w:t xml:space="preserve"> </w:t>
      </w:r>
      <w:r>
        <w:rPr>
          <w:rStyle w:val="OrgName"/>
          <w:color w:val="auto"/>
          <w:sz w:val="20"/>
          <w:lang w:val="el-GR"/>
          <w14:ligatures w14:val="standard"/>
        </w:rPr>
        <w:t>Πανεπιστήμιο Πατρών</w:t>
      </w:r>
      <w:r w:rsidRPr="00F71DE5">
        <w:rPr>
          <w:rStyle w:val="OrgName"/>
          <w:color w:val="auto"/>
          <w:sz w:val="20"/>
          <w:lang w:val="el-GR"/>
          <w14:ligatures w14:val="standard"/>
        </w:rPr>
        <w:br/>
        <w:t xml:space="preserve"> </w:t>
      </w:r>
      <w:r>
        <w:rPr>
          <w:rStyle w:val="City"/>
          <w:sz w:val="20"/>
          <w:lang w:val="el-GR"/>
          <w14:ligatures w14:val="standard"/>
        </w:rPr>
        <w:t>Έτος: 4ο</w:t>
      </w:r>
      <w:r w:rsidRPr="00F71DE5">
        <w:rPr>
          <w:sz w:val="20"/>
          <w:lang w:val="el-GR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up</w:t>
      </w:r>
      <w:r w:rsidRPr="00B869A6">
        <w:rPr>
          <w:rStyle w:val="Email"/>
          <w:color w:val="auto"/>
          <w:sz w:val="20"/>
          <w:lang w:val="el-GR"/>
          <w14:ligatures w14:val="standard"/>
        </w:rPr>
        <w:t>1072</w:t>
      </w:r>
      <w:r w:rsidR="003313B7">
        <w:rPr>
          <w:rStyle w:val="Email"/>
          <w:color w:val="auto"/>
          <w:sz w:val="20"/>
          <w:lang w:val="el-GR"/>
          <w14:ligatures w14:val="standard"/>
        </w:rPr>
        <w:t>77</w:t>
      </w:r>
      <w:r w:rsidR="000F7CBF">
        <w:rPr>
          <w:rStyle w:val="Email"/>
          <w:color w:val="auto"/>
          <w:sz w:val="20"/>
          <w:lang w:val="el-GR"/>
          <w14:ligatures w14:val="standard"/>
        </w:rPr>
        <w:t>4</w:t>
      </w:r>
      <w:r w:rsidRPr="00B869A6">
        <w:rPr>
          <w:rStyle w:val="Email"/>
          <w:color w:val="auto"/>
          <w:sz w:val="20"/>
          <w:lang w:val="el-GR"/>
          <w14:ligatures w14:val="standard"/>
        </w:rPr>
        <w:t>@</w:t>
      </w:r>
      <w:proofErr w:type="spellStart"/>
      <w:r>
        <w:rPr>
          <w:rStyle w:val="Email"/>
          <w:color w:val="auto"/>
          <w:sz w:val="20"/>
          <w14:ligatures w14:val="standard"/>
        </w:rPr>
        <w:t>upnet</w:t>
      </w:r>
      <w:proofErr w:type="spellEnd"/>
      <w:r w:rsidRPr="00B869A6">
        <w:rPr>
          <w:rStyle w:val="Email"/>
          <w:color w:val="auto"/>
          <w:sz w:val="20"/>
          <w:lang w:val="el-GR"/>
          <w14:ligatures w14:val="standard"/>
        </w:rPr>
        <w:t>.</w:t>
      </w:r>
      <w:r>
        <w:rPr>
          <w:rStyle w:val="Email"/>
          <w:color w:val="auto"/>
          <w:sz w:val="20"/>
          <w14:ligatures w14:val="standard"/>
        </w:rPr>
        <w:t>gr</w:t>
      </w:r>
    </w:p>
    <w:p w14:paraId="51E3DB99" w14:textId="77777777" w:rsidR="00694749" w:rsidRPr="00B869A6" w:rsidRDefault="00694749" w:rsidP="00694749">
      <w:pPr>
        <w:pStyle w:val="AuthNotes"/>
        <w:rPr>
          <w:color w:val="auto"/>
          <w:lang w:val="el-GR"/>
          <w14:ligatures w14:val="standard"/>
        </w:rPr>
      </w:pPr>
    </w:p>
    <w:p w14:paraId="2D6C541A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EA6EAE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FE322EB" w14:textId="49346EF6" w:rsidR="0007392C" w:rsidRPr="004F48E7" w:rsidRDefault="0092546A" w:rsidP="00694749">
      <w:pPr>
        <w:pStyle w:val="AbsHead"/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1 </w:t>
      </w:r>
      <w:r w:rsidR="0039358B">
        <w:rPr>
          <w:lang w:val="el-GR"/>
          <w14:ligatures w14:val="standard"/>
        </w:rPr>
        <w:t>Περίληψη</w:t>
      </w:r>
    </w:p>
    <w:p w14:paraId="47EC2DFF" w14:textId="57B76094" w:rsidR="00E36266" w:rsidRPr="003313B7" w:rsidRDefault="00FC1CFF" w:rsidP="003313B7">
      <w:pPr>
        <w:pStyle w:val="Abstract"/>
        <w:rPr>
          <w:rFonts w:eastAsia="Verdana"/>
          <w:lang w:val="el-GR"/>
          <w14:ligatures w14:val="standard"/>
        </w:rPr>
      </w:pPr>
      <w:r>
        <w:rPr>
          <w:rFonts w:eastAsia="Verdana"/>
          <w:lang w:val="el-GR"/>
          <w14:ligatures w14:val="standard"/>
        </w:rPr>
        <w:t xml:space="preserve">Η βασική ιδέα </w:t>
      </w:r>
      <w:r w:rsidR="00796B48">
        <w:rPr>
          <w:rFonts w:eastAsia="Verdana"/>
          <w:lang w:val="el-GR"/>
          <w14:ligatures w14:val="standard"/>
        </w:rPr>
        <w:t>της εργασίας ήταν</w:t>
      </w:r>
      <w:r w:rsidR="00BE1DAA">
        <w:rPr>
          <w:rFonts w:eastAsia="Verdana"/>
          <w:lang w:val="el-GR"/>
          <w14:ligatures w14:val="standard"/>
        </w:rPr>
        <w:t xml:space="preserve"> να φτιάξουμε </w:t>
      </w:r>
      <w:r w:rsidR="00D138CC">
        <w:rPr>
          <w:rFonts w:eastAsia="Verdana"/>
          <w:lang w:val="el-GR"/>
          <w14:ligatures w14:val="standard"/>
        </w:rPr>
        <w:t xml:space="preserve">μια σελίδα τοπικού </w:t>
      </w:r>
      <w:r w:rsidR="00D6281D">
        <w:rPr>
          <w:rFonts w:eastAsia="Verdana"/>
          <w:lang w:val="el-GR"/>
          <w14:ligatures w14:val="standard"/>
        </w:rPr>
        <w:t>πρωταθλήματος</w:t>
      </w:r>
      <w:r w:rsidR="009950A0">
        <w:rPr>
          <w:rFonts w:eastAsia="Verdana"/>
          <w:lang w:val="el-GR"/>
          <w14:ligatures w14:val="standard"/>
        </w:rPr>
        <w:t>.</w:t>
      </w:r>
      <w:r w:rsidR="00993E1A">
        <w:rPr>
          <w:rFonts w:eastAsia="Verdana"/>
          <w:lang w:val="el-GR"/>
          <w14:ligatures w14:val="standard"/>
        </w:rPr>
        <w:t xml:space="preserve"> Τοπικά πρωταθλήματα υπάρχουν για όλα τα αθλήματα</w:t>
      </w:r>
      <w:r w:rsidR="00B63244">
        <w:rPr>
          <w:rFonts w:eastAsia="Verdana"/>
          <w:lang w:val="el-GR"/>
          <w14:ligatures w14:val="standard"/>
        </w:rPr>
        <w:t>, οπότε εμείς επιλέξαμε να ασχοληθούμε με το πιο γνωστό, ένα πρωτάθλημα ποδοσφαίρου</w:t>
      </w:r>
      <w:r w:rsidR="00062227">
        <w:rPr>
          <w:rFonts w:eastAsia="Verdana"/>
          <w:lang w:val="el-GR"/>
          <w14:ligatures w14:val="standard"/>
        </w:rPr>
        <w:t>.</w:t>
      </w:r>
      <w:r w:rsidR="009950A0">
        <w:rPr>
          <w:rFonts w:eastAsia="Verdana"/>
          <w:lang w:val="el-GR"/>
          <w14:ligatures w14:val="standard"/>
        </w:rPr>
        <w:t xml:space="preserve"> </w:t>
      </w:r>
      <w:r w:rsidR="00B47708">
        <w:rPr>
          <w:rFonts w:eastAsia="Verdana"/>
          <w:lang w:val="el-GR"/>
          <w14:ligatures w14:val="standard"/>
        </w:rPr>
        <w:t xml:space="preserve">Η βασική ιδέα </w:t>
      </w:r>
      <w:r w:rsidR="00871253">
        <w:rPr>
          <w:rFonts w:eastAsia="Verdana"/>
          <w:lang w:val="el-GR"/>
          <w14:ligatures w14:val="standard"/>
        </w:rPr>
        <w:t>της εφαρμογής είναι</w:t>
      </w:r>
      <w:r w:rsidR="00590776">
        <w:rPr>
          <w:rFonts w:eastAsia="Verdana"/>
          <w:lang w:val="el-GR"/>
          <w14:ligatures w14:val="standard"/>
        </w:rPr>
        <w:t>,</w:t>
      </w:r>
      <w:r w:rsidR="00871253">
        <w:rPr>
          <w:rFonts w:eastAsia="Verdana"/>
          <w:lang w:val="el-GR"/>
          <w14:ligatures w14:val="standard"/>
        </w:rPr>
        <w:t xml:space="preserve"> ο χρήστης να ενημερ</w:t>
      </w:r>
      <w:r w:rsidR="00590776">
        <w:rPr>
          <w:rFonts w:eastAsia="Verdana"/>
          <w:lang w:val="el-GR"/>
          <w14:ligatures w14:val="standard"/>
        </w:rPr>
        <w:t>ώνεται</w:t>
      </w:r>
      <w:r w:rsidR="00871253">
        <w:rPr>
          <w:rFonts w:eastAsia="Verdana"/>
          <w:lang w:val="el-GR"/>
          <w14:ligatures w14:val="standard"/>
        </w:rPr>
        <w:t xml:space="preserve"> για την </w:t>
      </w:r>
      <w:r w:rsidR="006E3AC9">
        <w:rPr>
          <w:rFonts w:eastAsia="Verdana"/>
          <w:lang w:val="el-GR"/>
          <w14:ligatures w14:val="standard"/>
        </w:rPr>
        <w:t xml:space="preserve">τελευταία κατάταξη των ομάδων και να </w:t>
      </w:r>
      <w:r w:rsidR="00EB7AB1">
        <w:rPr>
          <w:rFonts w:eastAsia="Verdana"/>
          <w:lang w:val="el-GR"/>
          <w14:ligatures w14:val="standard"/>
        </w:rPr>
        <w:t xml:space="preserve">δει την πορεία τους συνολικά ή και εντός ή εκτός έδρας. </w:t>
      </w:r>
      <w:r w:rsidR="00DE6CB4">
        <w:rPr>
          <w:rFonts w:eastAsia="Verdana"/>
          <w:lang w:val="el-GR"/>
          <w14:ligatures w14:val="standard"/>
        </w:rPr>
        <w:t>Επιπλέον</w:t>
      </w:r>
      <w:r w:rsidR="00AA3A4B">
        <w:rPr>
          <w:rFonts w:eastAsia="Verdana"/>
          <w:lang w:val="el-GR"/>
          <w14:ligatures w14:val="standard"/>
        </w:rPr>
        <w:t xml:space="preserve">, μπορεί να δει τα τελικά αποτελέσματα αγώνων αλλά και </w:t>
      </w:r>
      <w:r w:rsidR="00831102">
        <w:rPr>
          <w:rFonts w:eastAsia="Verdana"/>
          <w:lang w:val="el-GR"/>
          <w14:ligatures w14:val="standard"/>
        </w:rPr>
        <w:t xml:space="preserve">πότε είναι προγραμματισμένοι οι επόμενοι αγώνες. Τέλος, </w:t>
      </w:r>
      <w:r w:rsidR="00590776">
        <w:rPr>
          <w:rFonts w:eastAsia="Verdana"/>
          <w:lang w:val="el-GR"/>
          <w14:ligatures w14:val="standard"/>
        </w:rPr>
        <w:t xml:space="preserve">του δίνεται η δυνατότητα να </w:t>
      </w:r>
      <w:r w:rsidR="003F1D9C">
        <w:rPr>
          <w:rFonts w:eastAsia="Verdana"/>
          <w:lang w:val="el-GR"/>
          <w14:ligatures w14:val="standard"/>
        </w:rPr>
        <w:t xml:space="preserve">επισκέπτεται την προσωπική σελίδα μιας ομάδας, η οποία περιέχει </w:t>
      </w:r>
      <w:r w:rsidR="00574AA7">
        <w:rPr>
          <w:rFonts w:eastAsia="Verdana"/>
          <w:lang w:val="el-GR"/>
          <w14:ligatures w14:val="standard"/>
        </w:rPr>
        <w:t>βασικές πληροφορίες για την συγκεκριμένη ομάδα, όπως το σύστημα που ακολουθεί στον αγώνα</w:t>
      </w:r>
      <w:r w:rsidR="003E58FA">
        <w:rPr>
          <w:rFonts w:eastAsia="Verdana"/>
          <w:lang w:val="el-GR"/>
          <w14:ligatures w14:val="standard"/>
        </w:rPr>
        <w:t xml:space="preserve">, </w:t>
      </w:r>
      <w:r w:rsidR="00BF47F7">
        <w:rPr>
          <w:rFonts w:eastAsia="Verdana"/>
          <w:lang w:val="el-GR"/>
          <w14:ligatures w14:val="standard"/>
        </w:rPr>
        <w:t xml:space="preserve">την έδρα </w:t>
      </w:r>
      <w:r w:rsidR="003E58FA">
        <w:rPr>
          <w:rFonts w:eastAsia="Verdana"/>
          <w:lang w:val="el-GR"/>
          <w14:ligatures w14:val="standard"/>
        </w:rPr>
        <w:t xml:space="preserve">της και </w:t>
      </w:r>
      <w:r w:rsidR="00BF47F7">
        <w:rPr>
          <w:rFonts w:eastAsia="Verdana"/>
          <w:lang w:val="el-GR"/>
          <w14:ligatures w14:val="standard"/>
        </w:rPr>
        <w:t>την</w:t>
      </w:r>
      <w:r w:rsidR="003E58FA">
        <w:rPr>
          <w:rFonts w:eastAsia="Verdana"/>
          <w:lang w:val="el-GR"/>
          <w14:ligatures w14:val="standard"/>
        </w:rPr>
        <w:t xml:space="preserve"> βασική εντεκάδα. </w:t>
      </w:r>
      <w:r w:rsidR="00607E3D">
        <w:rPr>
          <w:rFonts w:eastAsia="Verdana"/>
          <w:lang w:val="el-GR"/>
          <w14:ligatures w14:val="standard"/>
        </w:rPr>
        <w:t>Αυτές</w:t>
      </w:r>
      <w:r w:rsidR="00607E3D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είναι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λίγες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από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τις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πολλές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λειτουργίες</w:t>
      </w:r>
      <w:r w:rsidR="002722BB" w:rsidRPr="002722BB">
        <w:rPr>
          <w:rFonts w:eastAsia="Verdana"/>
          <w:lang w:val="el-GR"/>
          <w14:ligatures w14:val="standard"/>
        </w:rPr>
        <w:t xml:space="preserve"> </w:t>
      </w:r>
      <w:r w:rsidR="002722BB">
        <w:rPr>
          <w:rFonts w:eastAsia="Verdana"/>
          <w:lang w:val="el-GR"/>
          <w14:ligatures w14:val="standard"/>
        </w:rPr>
        <w:t>που προσφέρει η ιστοσελίδα</w:t>
      </w:r>
      <w:r w:rsidR="00571F58">
        <w:rPr>
          <w:rFonts w:eastAsia="Verdana"/>
          <w:lang w:val="el-GR"/>
          <w14:ligatures w14:val="standard"/>
        </w:rPr>
        <w:t>. Με</w:t>
      </w:r>
      <w:r w:rsidR="00571F58" w:rsidRPr="001C2598">
        <w:rPr>
          <w:rFonts w:eastAsia="Verdana"/>
          <w:lang w:val="el-GR"/>
          <w14:ligatures w14:val="standard"/>
        </w:rPr>
        <w:t xml:space="preserve"> </w:t>
      </w:r>
      <w:r w:rsidR="00571F58">
        <w:rPr>
          <w:rFonts w:eastAsia="Verdana"/>
          <w:lang w:val="el-GR"/>
          <w14:ligatures w14:val="standard"/>
        </w:rPr>
        <w:t>άλλα</w:t>
      </w:r>
      <w:r w:rsidR="00571F58" w:rsidRPr="001C2598">
        <w:rPr>
          <w:rFonts w:eastAsia="Verdana"/>
          <w:lang w:val="el-GR"/>
          <w14:ligatures w14:val="standard"/>
        </w:rPr>
        <w:t xml:space="preserve"> </w:t>
      </w:r>
      <w:r w:rsidR="00571F58">
        <w:rPr>
          <w:rFonts w:eastAsia="Verdana"/>
          <w:lang w:val="el-GR"/>
          <w14:ligatures w14:val="standard"/>
        </w:rPr>
        <w:t>λόγια</w:t>
      </w:r>
      <w:r w:rsidR="00571F58" w:rsidRPr="001C2598">
        <w:rPr>
          <w:rFonts w:eastAsia="Verdana"/>
          <w:lang w:val="el-GR"/>
          <w14:ligatures w14:val="standard"/>
        </w:rPr>
        <w:t>,</w:t>
      </w:r>
      <w:r w:rsidR="00571F58">
        <w:rPr>
          <w:rFonts w:eastAsia="Verdana"/>
          <w:lang w:val="el-GR"/>
          <w14:ligatures w14:val="standard"/>
        </w:rPr>
        <w:t xml:space="preserve"> αυτό που την κάνει ξεχωριστή </w:t>
      </w:r>
      <w:r w:rsidR="001C2598">
        <w:rPr>
          <w:rFonts w:eastAsia="Verdana"/>
          <w:lang w:val="el-GR"/>
          <w14:ligatures w14:val="standard"/>
        </w:rPr>
        <w:t xml:space="preserve">και αυτό που είναι ενδιαφέρον είναι </w:t>
      </w:r>
      <w:r w:rsidR="008142EF">
        <w:rPr>
          <w:rFonts w:eastAsia="Verdana"/>
          <w:lang w:val="el-GR"/>
          <w14:ligatures w14:val="standard"/>
        </w:rPr>
        <w:t xml:space="preserve">τα κουμπιά που υπάρχουν στις σελίδες της εφαρμογής, τα οποία βοηθούν στην καλύτερη </w:t>
      </w:r>
      <w:r w:rsidR="00C17910">
        <w:rPr>
          <w:rFonts w:eastAsia="Verdana"/>
          <w:lang w:val="el-GR"/>
          <w14:ligatures w14:val="standard"/>
        </w:rPr>
        <w:t xml:space="preserve">προβολή των πληροφοριών, ώστε να υπάρχει οργάνωση, ευκολία στην χρήση </w:t>
      </w:r>
      <w:r w:rsidR="004E4FEB">
        <w:rPr>
          <w:rFonts w:eastAsia="Verdana"/>
          <w:lang w:val="el-GR"/>
          <w14:ligatures w14:val="standard"/>
        </w:rPr>
        <w:t xml:space="preserve">και να </w:t>
      </w:r>
      <w:r w:rsidR="0099644E">
        <w:rPr>
          <w:rFonts w:eastAsia="Verdana"/>
          <w:lang w:val="el-GR"/>
          <w14:ligatures w14:val="standard"/>
        </w:rPr>
        <w:t>είναι φιλική προς τον χρήστη.</w:t>
      </w:r>
      <w:r w:rsidR="00CA12D8">
        <w:rPr>
          <w:rFonts w:eastAsia="Verdana"/>
          <w:lang w:val="el-GR"/>
          <w14:ligatures w14:val="standard"/>
        </w:rPr>
        <w:t xml:space="preserve"> </w:t>
      </w:r>
      <w:r w:rsidR="00A050E1">
        <w:rPr>
          <w:rFonts w:eastAsia="Verdana"/>
          <w:lang w:val="el-GR"/>
          <w14:ligatures w14:val="standard"/>
        </w:rPr>
        <w:t>Κλείνοντας</w:t>
      </w:r>
      <w:r w:rsidR="00A050E1" w:rsidRPr="00A050E1">
        <w:rPr>
          <w:rFonts w:eastAsia="Verdana"/>
          <w:lang w:val="el-GR"/>
          <w14:ligatures w14:val="standard"/>
        </w:rPr>
        <w:t xml:space="preserve">, </w:t>
      </w:r>
      <w:r w:rsidR="00A050E1">
        <w:rPr>
          <w:rFonts w:eastAsia="Verdana"/>
          <w:lang w:val="el-GR"/>
          <w14:ligatures w14:val="standard"/>
        </w:rPr>
        <w:t>αξίζει</w:t>
      </w:r>
      <w:r w:rsidR="00A050E1" w:rsidRPr="00A050E1">
        <w:rPr>
          <w:rFonts w:eastAsia="Verdana"/>
          <w:lang w:val="el-GR"/>
          <w14:ligatures w14:val="standard"/>
        </w:rPr>
        <w:t xml:space="preserve"> </w:t>
      </w:r>
      <w:r w:rsidR="00A050E1">
        <w:rPr>
          <w:rFonts w:eastAsia="Verdana"/>
          <w:lang w:val="el-GR"/>
          <w14:ligatures w14:val="standard"/>
        </w:rPr>
        <w:t>να</w:t>
      </w:r>
      <w:r w:rsidR="00A050E1" w:rsidRPr="00A050E1">
        <w:rPr>
          <w:rFonts w:eastAsia="Verdana"/>
          <w:lang w:val="el-GR"/>
          <w14:ligatures w14:val="standard"/>
        </w:rPr>
        <w:t xml:space="preserve"> </w:t>
      </w:r>
      <w:r w:rsidR="00A050E1">
        <w:rPr>
          <w:rFonts w:eastAsia="Verdana"/>
          <w:lang w:val="el-GR"/>
          <w14:ligatures w14:val="standard"/>
        </w:rPr>
        <w:t>σημειωθεί</w:t>
      </w:r>
      <w:r w:rsidR="00A050E1" w:rsidRPr="00A050E1">
        <w:rPr>
          <w:rFonts w:eastAsia="Verdana"/>
          <w:lang w:val="el-GR"/>
          <w14:ligatures w14:val="standard"/>
        </w:rPr>
        <w:t xml:space="preserve"> </w:t>
      </w:r>
      <w:r w:rsidR="00A050E1">
        <w:rPr>
          <w:rFonts w:eastAsia="Verdana"/>
          <w:lang w:val="el-GR"/>
          <w14:ligatures w14:val="standard"/>
        </w:rPr>
        <w:t xml:space="preserve">ότι υπάρχει και ο ρόλος του </w:t>
      </w:r>
      <w:r w:rsidR="00A050E1">
        <w:rPr>
          <w:rFonts w:eastAsia="Verdana"/>
          <w14:ligatures w14:val="standard"/>
        </w:rPr>
        <w:t>admin</w:t>
      </w:r>
      <w:r w:rsidR="00A050E1" w:rsidRPr="00A050E1">
        <w:rPr>
          <w:rFonts w:eastAsia="Verdana"/>
          <w:lang w:val="el-GR"/>
          <w14:ligatures w14:val="standard"/>
        </w:rPr>
        <w:t xml:space="preserve"> </w:t>
      </w:r>
      <w:r w:rsidR="00A050E1">
        <w:rPr>
          <w:rFonts w:eastAsia="Verdana"/>
          <w:lang w:val="el-GR"/>
          <w14:ligatures w14:val="standard"/>
        </w:rPr>
        <w:t xml:space="preserve">ο οποίος </w:t>
      </w:r>
      <w:r w:rsidR="00652B08">
        <w:rPr>
          <w:rFonts w:eastAsia="Verdana"/>
          <w:lang w:val="el-GR"/>
          <w14:ligatures w14:val="standard"/>
        </w:rPr>
        <w:t xml:space="preserve">μπορεί να επεξεργάζεται τα δεδομένα </w:t>
      </w:r>
      <w:r w:rsidR="00A30E60">
        <w:rPr>
          <w:rFonts w:eastAsia="Verdana"/>
          <w:lang w:val="el-GR"/>
          <w14:ligatures w14:val="standard"/>
        </w:rPr>
        <w:t>μέσω της σελίδας</w:t>
      </w:r>
      <w:r w:rsidR="00BD3FF4">
        <w:rPr>
          <w:rFonts w:eastAsia="Verdana"/>
          <w:lang w:val="el-GR"/>
          <w14:ligatures w14:val="standard"/>
        </w:rPr>
        <w:t>.</w:t>
      </w:r>
    </w:p>
    <w:p w14:paraId="1E70AC36" w14:textId="7E9C9FF7" w:rsidR="00F30418" w:rsidRPr="004F48E7" w:rsidRDefault="00F30418" w:rsidP="00FA7624">
      <w:pPr>
        <w:pStyle w:val="Abstract"/>
        <w:rPr>
          <w:lang w:val="el-GR" w:eastAsia="ja-JP"/>
          <w14:ligatures w14:val="standard"/>
        </w:rPr>
      </w:pPr>
    </w:p>
    <w:p w14:paraId="638B648A" w14:textId="1FEDAD93" w:rsidR="0007392C" w:rsidRPr="00675794" w:rsidRDefault="0092546A" w:rsidP="00675128">
      <w:pPr>
        <w:pStyle w:val="CCSHead"/>
        <w:rPr>
          <w:lang w:val="el-GR" w:eastAsia="it-IT"/>
          <w14:ligatures w14:val="standard"/>
        </w:rPr>
      </w:pPr>
      <w:r>
        <w:rPr>
          <w:lang w:val="el-GR" w:eastAsia="it-IT"/>
          <w14:ligatures w14:val="standard"/>
        </w:rPr>
        <w:t xml:space="preserve">2 </w:t>
      </w:r>
      <w:r w:rsidR="00675794">
        <w:rPr>
          <w:lang w:val="el-GR" w:eastAsia="it-IT"/>
          <w14:ligatures w14:val="standard"/>
        </w:rPr>
        <w:t>Μεθοδολογία</w:t>
      </w:r>
    </w:p>
    <w:p w14:paraId="759CE290" w14:textId="5275F1F0" w:rsidR="007D3C28" w:rsidRPr="003D6E8A" w:rsidRDefault="00B74B46" w:rsidP="00675128">
      <w:pPr>
        <w:pStyle w:val="CCSDescription"/>
        <w:rPr>
          <w:lang w:val="el-GR"/>
          <w14:ligatures w14:val="standard"/>
        </w:rPr>
      </w:pPr>
      <w:r>
        <w:rPr>
          <w:lang w:val="el-GR"/>
          <w14:ligatures w14:val="standard"/>
        </w:rPr>
        <w:t>Ξεκινώντας την εκπόνηση της εργασίας</w:t>
      </w:r>
      <w:r w:rsidR="00267A3F">
        <w:rPr>
          <w:lang w:val="el-GR"/>
          <w14:ligatures w14:val="standard"/>
        </w:rPr>
        <w:t xml:space="preserve">, </w:t>
      </w:r>
      <w:r w:rsidR="00344C32">
        <w:rPr>
          <w:lang w:val="el-GR"/>
          <w14:ligatures w14:val="standard"/>
        </w:rPr>
        <w:t xml:space="preserve">συμβουλευτήκαμε </w:t>
      </w:r>
      <w:r w:rsidR="00320241">
        <w:rPr>
          <w:lang w:val="el-GR"/>
          <w14:ligatures w14:val="standard"/>
        </w:rPr>
        <w:t xml:space="preserve">τις ιστοσελίδες </w:t>
      </w:r>
      <w:r w:rsidR="00062227">
        <w:rPr>
          <w:lang w:val="el-GR"/>
          <w14:ligatures w14:val="standard"/>
        </w:rPr>
        <w:t xml:space="preserve">τοπικού πρωταθλήματος </w:t>
      </w:r>
      <w:r w:rsidR="0008650B">
        <w:rPr>
          <w:lang w:val="el-GR"/>
          <w14:ligatures w14:val="standard"/>
        </w:rPr>
        <w:t xml:space="preserve">πολλών περιοχών, όπως της </w:t>
      </w:r>
      <w:r w:rsidR="00B57524">
        <w:rPr>
          <w:lang w:val="el-GR"/>
          <w14:ligatures w14:val="standard"/>
        </w:rPr>
        <w:t>Αχαΐας</w:t>
      </w:r>
      <w:r w:rsidR="007F2F3E">
        <w:rPr>
          <w:lang w:val="el-GR"/>
          <w14:ligatures w14:val="standard"/>
        </w:rPr>
        <w:t xml:space="preserve"> </w:t>
      </w:r>
      <w:r w:rsidR="00A93AFF">
        <w:rPr>
          <w:lang w:val="el-GR"/>
          <w14:ligatures w14:val="standard"/>
        </w:rPr>
        <w:t xml:space="preserve">[1] και </w:t>
      </w:r>
      <w:r w:rsidR="00901E10">
        <w:rPr>
          <w:lang w:val="el-GR"/>
          <w14:ligatures w14:val="standard"/>
        </w:rPr>
        <w:t>της Αττικής</w:t>
      </w:r>
      <w:r w:rsidR="00F879EA">
        <w:rPr>
          <w:lang w:val="el-GR"/>
          <w14:ligatures w14:val="standard"/>
        </w:rPr>
        <w:t xml:space="preserve"> [2].</w:t>
      </w:r>
      <w:r w:rsidR="00220C57">
        <w:rPr>
          <w:lang w:val="el-GR"/>
          <w14:ligatures w14:val="standard"/>
        </w:rPr>
        <w:t xml:space="preserve"> </w:t>
      </w:r>
      <w:r w:rsidR="008C44EB">
        <w:rPr>
          <w:lang w:val="el-GR"/>
          <w14:ligatures w14:val="standard"/>
        </w:rPr>
        <w:t xml:space="preserve">Ωστόσο, παρατηρήσαμε ότι </w:t>
      </w:r>
      <w:r w:rsidR="00B023EB">
        <w:rPr>
          <w:lang w:val="el-GR"/>
          <w14:ligatures w14:val="standard"/>
        </w:rPr>
        <w:t xml:space="preserve">παρέχουν ελλιπείς </w:t>
      </w:r>
      <w:r w:rsidR="00F80DF2">
        <w:rPr>
          <w:lang w:val="el-GR"/>
          <w14:ligatures w14:val="standard"/>
        </w:rPr>
        <w:t xml:space="preserve">πληροφορίες για την κάθε ομάδα και των παικτών της </w:t>
      </w:r>
      <w:r w:rsidR="00DD0794">
        <w:rPr>
          <w:lang w:val="el-GR"/>
          <w14:ligatures w14:val="standard"/>
        </w:rPr>
        <w:t xml:space="preserve">και επιπλέον δεν ήταν ικανοποιητική η δομή τους. Οπότε, </w:t>
      </w:r>
      <w:r w:rsidR="00217189">
        <w:rPr>
          <w:lang w:val="el-GR"/>
          <w14:ligatures w14:val="standard"/>
        </w:rPr>
        <w:t xml:space="preserve">συλλέξαμε πληροφορίες </w:t>
      </w:r>
      <w:r w:rsidR="0014655E">
        <w:rPr>
          <w:lang w:val="el-GR"/>
          <w14:ligatures w14:val="standard"/>
        </w:rPr>
        <w:t xml:space="preserve">και από μεγάλα πρωταθλήματα της Ευρώπης, όπως η </w:t>
      </w:r>
      <w:r w:rsidR="0014655E">
        <w:rPr>
          <w14:ligatures w14:val="standard"/>
        </w:rPr>
        <w:t>Super</w:t>
      </w:r>
      <w:r w:rsidR="0014655E" w:rsidRPr="0014655E">
        <w:rPr>
          <w:lang w:val="el-GR"/>
          <w14:ligatures w14:val="standard"/>
        </w:rPr>
        <w:t xml:space="preserve"> </w:t>
      </w:r>
      <w:r w:rsidR="0014655E">
        <w:rPr>
          <w14:ligatures w14:val="standard"/>
        </w:rPr>
        <w:t>League</w:t>
      </w:r>
      <w:r w:rsidR="00DD4E9E" w:rsidRPr="00DD4E9E">
        <w:rPr>
          <w:lang w:val="el-GR"/>
          <w14:ligatures w14:val="standard"/>
        </w:rPr>
        <w:t xml:space="preserve"> [3] </w:t>
      </w:r>
      <w:r w:rsidR="00DD4E9E">
        <w:rPr>
          <w:lang w:val="el-GR"/>
          <w14:ligatures w14:val="standard"/>
        </w:rPr>
        <w:t xml:space="preserve">και η </w:t>
      </w:r>
      <w:r w:rsidR="00DD4E9E">
        <w:rPr>
          <w14:ligatures w14:val="standard"/>
        </w:rPr>
        <w:t>Premier</w:t>
      </w:r>
      <w:r w:rsidR="00DD4E9E" w:rsidRPr="00DD4E9E">
        <w:rPr>
          <w:lang w:val="el-GR"/>
          <w14:ligatures w14:val="standard"/>
        </w:rPr>
        <w:t xml:space="preserve"> </w:t>
      </w:r>
      <w:r w:rsidR="00DD4E9E">
        <w:rPr>
          <w14:ligatures w14:val="standard"/>
        </w:rPr>
        <w:t>League</w:t>
      </w:r>
      <w:r w:rsidR="00DD4E9E" w:rsidRPr="00DD4E9E">
        <w:rPr>
          <w:lang w:val="el-GR"/>
          <w14:ligatures w14:val="standard"/>
        </w:rPr>
        <w:t xml:space="preserve"> [4]. </w:t>
      </w:r>
      <w:r w:rsidR="00D458EA">
        <w:rPr>
          <w:lang w:val="el-GR"/>
          <w14:ligatures w14:val="standard"/>
        </w:rPr>
        <w:t>Με αυτόν τον τρόπο</w:t>
      </w:r>
      <w:r w:rsidR="00B42B29" w:rsidRPr="00B42B29">
        <w:rPr>
          <w:lang w:val="el-GR"/>
          <w14:ligatures w14:val="standard"/>
        </w:rPr>
        <w:t xml:space="preserve"> </w:t>
      </w:r>
      <w:r w:rsidR="00B42B29">
        <w:rPr>
          <w:lang w:val="el-GR"/>
          <w14:ligatures w14:val="standard"/>
        </w:rPr>
        <w:t>και με την βοήθεια</w:t>
      </w:r>
      <w:r w:rsidR="00F65F2F">
        <w:rPr>
          <w:lang w:val="el-GR"/>
          <w14:ligatures w14:val="standard"/>
        </w:rPr>
        <w:t xml:space="preserve"> του </w:t>
      </w:r>
      <w:r w:rsidR="00F65F2F">
        <w:rPr>
          <w14:ligatures w14:val="standard"/>
        </w:rPr>
        <w:t>Figma</w:t>
      </w:r>
      <w:r w:rsidR="0054047B">
        <w:rPr>
          <w:lang w:val="el-GR"/>
          <w14:ligatures w14:val="standard"/>
        </w:rPr>
        <w:t xml:space="preserve"> [8]</w:t>
      </w:r>
      <w:r w:rsidR="0054047B" w:rsidRPr="0054047B">
        <w:rPr>
          <w:lang w:val="el-GR"/>
          <w14:ligatures w14:val="standard"/>
        </w:rPr>
        <w:t>,</w:t>
      </w:r>
      <w:r w:rsidR="00D458EA">
        <w:rPr>
          <w:lang w:val="el-GR"/>
          <w14:ligatures w14:val="standard"/>
        </w:rPr>
        <w:t xml:space="preserve"> </w:t>
      </w:r>
      <w:r w:rsidR="00095DE6">
        <w:rPr>
          <w:lang w:val="el-GR"/>
          <w14:ligatures w14:val="standard"/>
        </w:rPr>
        <w:t xml:space="preserve">μπορέσαμε και σχηματίσαμε μια εικόνα </w:t>
      </w:r>
      <w:r w:rsidR="00ED6A4E">
        <w:rPr>
          <w:lang w:val="el-GR"/>
          <w14:ligatures w14:val="standard"/>
        </w:rPr>
        <w:t xml:space="preserve">για το </w:t>
      </w:r>
      <w:r w:rsidR="00ED6A4E">
        <w:rPr>
          <w14:ligatures w14:val="standard"/>
        </w:rPr>
        <w:t>front</w:t>
      </w:r>
      <w:r w:rsidR="00ED6A4E" w:rsidRPr="00ED6A4E">
        <w:rPr>
          <w:lang w:val="el-GR"/>
          <w14:ligatures w14:val="standard"/>
        </w:rPr>
        <w:t>-</w:t>
      </w:r>
      <w:r w:rsidR="00ED6A4E">
        <w:rPr>
          <w14:ligatures w14:val="standard"/>
        </w:rPr>
        <w:t>end</w:t>
      </w:r>
      <w:r w:rsidR="00ED6A4E" w:rsidRPr="00ED6A4E">
        <w:rPr>
          <w:lang w:val="el-GR"/>
          <w14:ligatures w14:val="standard"/>
        </w:rPr>
        <w:t xml:space="preserve"> </w:t>
      </w:r>
      <w:r w:rsidR="00ED6A4E">
        <w:rPr>
          <w:lang w:val="el-GR"/>
          <w14:ligatures w14:val="standard"/>
        </w:rPr>
        <w:t>της εφαρμογής</w:t>
      </w:r>
      <w:r w:rsidR="00677AB5">
        <w:rPr>
          <w:lang w:val="el-GR"/>
          <w14:ligatures w14:val="standard"/>
        </w:rPr>
        <w:t xml:space="preserve">, τις δυνατότητές της </w:t>
      </w:r>
      <w:r w:rsidR="005601AA">
        <w:rPr>
          <w:lang w:val="el-GR"/>
          <w14:ligatures w14:val="standard"/>
        </w:rPr>
        <w:t xml:space="preserve">αλλά </w:t>
      </w:r>
      <w:r w:rsidR="00BD3FF4">
        <w:rPr>
          <w:lang w:val="el-GR"/>
          <w14:ligatures w14:val="standard"/>
        </w:rPr>
        <w:t xml:space="preserve">και την δομή της Βάσης Δεδομένων. </w:t>
      </w:r>
      <w:r w:rsidR="00C66727">
        <w:rPr>
          <w:lang w:val="el-GR"/>
          <w14:ligatures w14:val="standard"/>
        </w:rPr>
        <w:t>Έτσι</w:t>
      </w:r>
      <w:r w:rsidR="008B3ED1" w:rsidRPr="008B3ED1">
        <w:rPr>
          <w:lang w:val="el-GR"/>
          <w14:ligatures w14:val="standard"/>
        </w:rPr>
        <w:t>,</w:t>
      </w:r>
      <w:r w:rsidR="00C66727">
        <w:rPr>
          <w:lang w:val="el-GR"/>
          <w14:ligatures w14:val="standard"/>
        </w:rPr>
        <w:t xml:space="preserve"> προχωρήσαμε </w:t>
      </w:r>
      <w:r w:rsidR="001E2F8B">
        <w:rPr>
          <w:lang w:val="el-GR"/>
          <w14:ligatures w14:val="standard"/>
        </w:rPr>
        <w:t xml:space="preserve">στην δημιουργία ενός </w:t>
      </w:r>
      <w:r w:rsidR="008B3ED1">
        <w:rPr>
          <w:lang w:val="el-GR"/>
          <w14:ligatures w14:val="standard"/>
        </w:rPr>
        <w:t xml:space="preserve">Εννοιολογικού Μοντέλου </w:t>
      </w:r>
      <w:r w:rsidR="008B3ED1">
        <w:rPr>
          <w14:ligatures w14:val="standard"/>
        </w:rPr>
        <w:t>ERD</w:t>
      </w:r>
      <w:r w:rsidR="000E1BBE" w:rsidRPr="000E1BBE">
        <w:rPr>
          <w:lang w:val="el-GR"/>
          <w14:ligatures w14:val="standard"/>
        </w:rPr>
        <w:t xml:space="preserve">, </w:t>
      </w:r>
      <w:r w:rsidR="000E1BBE">
        <w:rPr>
          <w:lang w:val="el-GR"/>
          <w14:ligatures w14:val="standard"/>
        </w:rPr>
        <w:t xml:space="preserve">με χρήση του </w:t>
      </w:r>
      <w:proofErr w:type="spellStart"/>
      <w:r w:rsidR="000E1BBE">
        <w:rPr>
          <w14:ligatures w14:val="standard"/>
        </w:rPr>
        <w:t>E</w:t>
      </w:r>
      <w:r w:rsidR="00715875">
        <w:rPr>
          <w14:ligatures w14:val="standard"/>
        </w:rPr>
        <w:t>rd</w:t>
      </w:r>
      <w:r w:rsidR="000E1BBE">
        <w:rPr>
          <w14:ligatures w14:val="standard"/>
        </w:rPr>
        <w:t>M</w:t>
      </w:r>
      <w:r w:rsidR="00715875">
        <w:rPr>
          <w14:ligatures w14:val="standard"/>
        </w:rPr>
        <w:t>a</w:t>
      </w:r>
      <w:r w:rsidR="000E1BBE">
        <w:rPr>
          <w14:ligatures w14:val="standard"/>
        </w:rPr>
        <w:t>ker</w:t>
      </w:r>
      <w:proofErr w:type="spellEnd"/>
      <w:r w:rsidR="00715875" w:rsidRPr="00715875">
        <w:rPr>
          <w:lang w:val="el-GR"/>
          <w14:ligatures w14:val="standard"/>
        </w:rPr>
        <w:t xml:space="preserve"> [5]</w:t>
      </w:r>
      <w:r w:rsidR="00207C47" w:rsidRPr="00207C47">
        <w:rPr>
          <w:lang w:val="el-GR"/>
          <w14:ligatures w14:val="standard"/>
        </w:rPr>
        <w:t xml:space="preserve"> </w:t>
      </w:r>
      <w:r w:rsidR="00207C47">
        <w:rPr>
          <w:lang w:val="el-GR"/>
          <w14:ligatures w14:val="standard"/>
        </w:rPr>
        <w:t xml:space="preserve">και στην συνέχεια </w:t>
      </w:r>
      <w:r w:rsidR="002F0119">
        <w:rPr>
          <w:lang w:val="el-GR"/>
          <w14:ligatures w14:val="standard"/>
        </w:rPr>
        <w:t xml:space="preserve">κατασκευάσαμε το Σχεσιακό Μοντέλο με το </w:t>
      </w:r>
      <w:r w:rsidR="002F0119">
        <w:rPr>
          <w14:ligatures w14:val="standard"/>
        </w:rPr>
        <w:t>DB</w:t>
      </w:r>
      <w:r w:rsidR="002F0119" w:rsidRPr="002F0119">
        <w:rPr>
          <w:lang w:val="el-GR"/>
          <w14:ligatures w14:val="standard"/>
        </w:rPr>
        <w:t xml:space="preserve"> </w:t>
      </w:r>
      <w:r w:rsidR="002F0119">
        <w:rPr>
          <w14:ligatures w14:val="standard"/>
        </w:rPr>
        <w:t>Designer</w:t>
      </w:r>
      <w:r w:rsidR="00CF05F1">
        <w:rPr>
          <w:lang w:val="el-GR"/>
          <w14:ligatures w14:val="standard"/>
        </w:rPr>
        <w:t xml:space="preserve"> [6]</w:t>
      </w:r>
      <w:r w:rsidR="002F0119" w:rsidRPr="002F0119">
        <w:rPr>
          <w:lang w:val="el-GR"/>
          <w14:ligatures w14:val="standard"/>
        </w:rPr>
        <w:t>.</w:t>
      </w:r>
      <w:r w:rsidR="00715875" w:rsidRPr="00715875">
        <w:rPr>
          <w:lang w:val="el-GR"/>
          <w14:ligatures w14:val="standard"/>
        </w:rPr>
        <w:t xml:space="preserve"> </w:t>
      </w:r>
      <w:r w:rsidR="007D411E">
        <w:rPr>
          <w:lang w:val="el-GR"/>
          <w14:ligatures w14:val="standard"/>
        </w:rPr>
        <w:t>Αμέσως μετά</w:t>
      </w:r>
      <w:r w:rsidR="00001CE4">
        <w:rPr>
          <w:lang w:val="el-GR"/>
          <w14:ligatures w14:val="standard"/>
        </w:rPr>
        <w:t>,</w:t>
      </w:r>
      <w:r w:rsidR="007D411E">
        <w:rPr>
          <w:lang w:val="el-GR"/>
          <w14:ligatures w14:val="standard"/>
        </w:rPr>
        <w:t xml:space="preserve"> ξεκίνησε η</w:t>
      </w:r>
      <w:r w:rsidR="00715875">
        <w:rPr>
          <w:lang w:val="el-GR"/>
          <w14:ligatures w14:val="standard"/>
        </w:rPr>
        <w:t xml:space="preserve"> παραγωγή </w:t>
      </w:r>
      <w:r w:rsidR="008B5905">
        <w:rPr>
          <w:lang w:val="el-GR"/>
          <w14:ligatures w14:val="standard"/>
        </w:rPr>
        <w:t xml:space="preserve">της </w:t>
      </w:r>
      <w:r w:rsidR="008B5905">
        <w:rPr>
          <w14:ligatures w14:val="standard"/>
        </w:rPr>
        <w:t>HTML</w:t>
      </w:r>
      <w:r w:rsidR="008B5905" w:rsidRPr="008B5905">
        <w:rPr>
          <w:lang w:val="el-GR"/>
          <w14:ligatures w14:val="standard"/>
        </w:rPr>
        <w:t xml:space="preserve">, </w:t>
      </w:r>
      <w:r w:rsidR="008B5905">
        <w:rPr>
          <w14:ligatures w14:val="standard"/>
        </w:rPr>
        <w:t>CSS</w:t>
      </w:r>
      <w:r w:rsidR="008B5905" w:rsidRPr="008B5905">
        <w:rPr>
          <w:lang w:val="el-GR"/>
          <w14:ligatures w14:val="standard"/>
        </w:rPr>
        <w:t xml:space="preserve">, </w:t>
      </w:r>
      <w:r w:rsidR="008B5905">
        <w:rPr>
          <w14:ligatures w14:val="standard"/>
        </w:rPr>
        <w:t>JavaScript</w:t>
      </w:r>
      <w:r w:rsidR="00ED5EBB" w:rsidRPr="00ED5EBB">
        <w:rPr>
          <w:lang w:val="el-GR"/>
          <w14:ligatures w14:val="standard"/>
        </w:rPr>
        <w:t xml:space="preserve"> </w:t>
      </w:r>
      <w:r w:rsidR="00ED5EBB">
        <w:rPr>
          <w:lang w:val="el-GR"/>
          <w14:ligatures w14:val="standard"/>
        </w:rPr>
        <w:t xml:space="preserve">για το </w:t>
      </w:r>
      <w:r w:rsidR="00ED5EBB">
        <w:rPr>
          <w14:ligatures w14:val="standard"/>
        </w:rPr>
        <w:t>front</w:t>
      </w:r>
      <w:r w:rsidR="00ED5EBB" w:rsidRPr="00ED5EBB">
        <w:rPr>
          <w:lang w:val="el-GR"/>
          <w14:ligatures w14:val="standard"/>
        </w:rPr>
        <w:t>-</w:t>
      </w:r>
      <w:r w:rsidR="00ED5EBB">
        <w:rPr>
          <w14:ligatures w14:val="standard"/>
        </w:rPr>
        <w:t>end</w:t>
      </w:r>
      <w:r w:rsidR="00772487">
        <w:rPr>
          <w:lang w:val="el-GR"/>
          <w14:ligatures w14:val="standard"/>
        </w:rPr>
        <w:t xml:space="preserve"> και την παραγωγή δεδομένων </w:t>
      </w:r>
      <w:r w:rsidR="003A0C23">
        <w:rPr>
          <w:lang w:val="el-GR"/>
          <w14:ligatures w14:val="standard"/>
        </w:rPr>
        <w:t xml:space="preserve">με χρήση δομών δεδομένων που προσφέρει η γλώσσα </w:t>
      </w:r>
      <w:r w:rsidR="003A0C23">
        <w:rPr>
          <w14:ligatures w14:val="standard"/>
        </w:rPr>
        <w:t>JavaScript</w:t>
      </w:r>
      <w:r w:rsidR="003B73AA">
        <w:rPr>
          <w:lang w:val="el-GR"/>
          <w14:ligatures w14:val="standard"/>
        </w:rPr>
        <w:t>, τα οποία τα συμπληρώσαμε σύμφωνα με τις γν</w:t>
      </w:r>
      <w:r w:rsidR="004B6CFD">
        <w:rPr>
          <w:lang w:val="el-GR"/>
          <w14:ligatures w14:val="standard"/>
        </w:rPr>
        <w:t>ώσεις μας για το ποδόσφαιρο</w:t>
      </w:r>
      <w:r w:rsidR="00B93EC3" w:rsidRPr="00B93EC3">
        <w:rPr>
          <w:lang w:val="el-GR"/>
          <w14:ligatures w14:val="standard"/>
        </w:rPr>
        <w:t>.</w:t>
      </w:r>
      <w:r w:rsidR="00500FB5">
        <w:rPr>
          <w:lang w:val="el-GR"/>
          <w14:ligatures w14:val="standard"/>
        </w:rPr>
        <w:t xml:space="preserve"> Όλα αυτά, τα αποθηκεύσαμε </w:t>
      </w:r>
      <w:r w:rsidR="00AE6C4D">
        <w:rPr>
          <w:lang w:val="el-GR"/>
          <w14:ligatures w14:val="standard"/>
        </w:rPr>
        <w:t>σε ένα</w:t>
      </w:r>
      <w:r w:rsidR="00AE6C4D" w:rsidRPr="00AE6C4D">
        <w:rPr>
          <w:lang w:val="el-GR"/>
          <w14:ligatures w14:val="standard"/>
        </w:rPr>
        <w:t xml:space="preserve"> </w:t>
      </w:r>
      <w:r w:rsidR="00AE6C4D">
        <w:rPr>
          <w:lang w:val="el-GR"/>
          <w14:ligatures w14:val="standard"/>
        </w:rPr>
        <w:t xml:space="preserve">κοινό </w:t>
      </w:r>
      <w:r w:rsidR="00AE6C4D">
        <w:rPr>
          <w14:ligatures w14:val="standard"/>
        </w:rPr>
        <w:t>repository</w:t>
      </w:r>
      <w:r w:rsidR="00AE6C4D" w:rsidRPr="00AE6C4D">
        <w:rPr>
          <w:lang w:val="el-GR"/>
          <w14:ligatures w14:val="standard"/>
        </w:rPr>
        <w:t xml:space="preserve"> </w:t>
      </w:r>
      <w:r w:rsidR="00AE6C4D">
        <w:rPr>
          <w:lang w:val="el-GR"/>
          <w14:ligatures w14:val="standard"/>
        </w:rPr>
        <w:t xml:space="preserve">στο </w:t>
      </w:r>
      <w:r w:rsidR="00AE6C4D">
        <w:rPr>
          <w14:ligatures w14:val="standard"/>
        </w:rPr>
        <w:t>GitHub</w:t>
      </w:r>
      <w:r w:rsidR="00AE6C4D">
        <w:rPr>
          <w:lang w:val="el-GR"/>
          <w14:ligatures w14:val="standard"/>
        </w:rPr>
        <w:t xml:space="preserve"> </w:t>
      </w:r>
      <w:r w:rsidR="00904CF7">
        <w:rPr>
          <w:lang w:val="el-GR"/>
          <w14:ligatures w14:val="standard"/>
        </w:rPr>
        <w:t xml:space="preserve">[7] όπου δουλεύαμε παράλληλα το </w:t>
      </w:r>
      <w:r w:rsidR="00904CF7">
        <w:rPr>
          <w14:ligatures w14:val="standard"/>
        </w:rPr>
        <w:t>project</w:t>
      </w:r>
      <w:r w:rsidR="00904CF7" w:rsidRPr="00904CF7">
        <w:rPr>
          <w:lang w:val="el-GR"/>
          <w14:ligatures w14:val="standard"/>
        </w:rPr>
        <w:t>.</w:t>
      </w:r>
      <w:r w:rsidR="00B93EC3" w:rsidRPr="00B93EC3">
        <w:rPr>
          <w:lang w:val="el-GR"/>
          <w14:ligatures w14:val="standard"/>
        </w:rPr>
        <w:t xml:space="preserve"> </w:t>
      </w:r>
      <w:r w:rsidR="008A757F">
        <w:rPr>
          <w:lang w:val="el-GR"/>
          <w14:ligatures w14:val="standard"/>
        </w:rPr>
        <w:t>Έπειτα από παρατηρήσεις των καθηγητών στην ενδιάμεση παρουσίαση</w:t>
      </w:r>
      <w:r w:rsidR="002733D2">
        <w:rPr>
          <w:lang w:val="el-GR"/>
          <w14:ligatures w14:val="standard"/>
        </w:rPr>
        <w:t xml:space="preserve">, </w:t>
      </w:r>
      <w:r w:rsidR="00D25453">
        <w:rPr>
          <w:lang w:val="el-GR"/>
          <w14:ligatures w14:val="standard"/>
        </w:rPr>
        <w:t>εντοπίσαμε τις αστοχίες μας</w:t>
      </w:r>
      <w:r w:rsidR="00542511">
        <w:rPr>
          <w:lang w:val="el-GR"/>
          <w14:ligatures w14:val="standard"/>
        </w:rPr>
        <w:t xml:space="preserve"> και τις διορθώσαμε.</w:t>
      </w:r>
      <w:r w:rsidR="009B50EF">
        <w:rPr>
          <w:lang w:val="el-GR"/>
          <w14:ligatures w14:val="standard"/>
        </w:rPr>
        <w:t xml:space="preserve"> </w:t>
      </w:r>
      <w:r w:rsidR="00F003E5">
        <w:rPr>
          <w:lang w:val="el-GR"/>
          <w14:ligatures w14:val="standard"/>
        </w:rPr>
        <w:t xml:space="preserve">Για την συνέχεια της εργασίας </w:t>
      </w:r>
      <w:r w:rsidR="00E022E8">
        <w:rPr>
          <w:lang w:val="el-GR"/>
          <w14:ligatures w14:val="standard"/>
        </w:rPr>
        <w:t>και τ</w:t>
      </w:r>
      <w:r w:rsidR="002828BA">
        <w:rPr>
          <w:lang w:val="el-GR"/>
          <w14:ligatures w14:val="standard"/>
        </w:rPr>
        <w:t xml:space="preserve">ην δημιουργία του </w:t>
      </w:r>
      <w:r w:rsidR="002828BA">
        <w:rPr>
          <w14:ligatures w14:val="standard"/>
        </w:rPr>
        <w:t>server</w:t>
      </w:r>
      <w:r w:rsidR="002828BA" w:rsidRPr="002828BA">
        <w:rPr>
          <w:lang w:val="el-GR"/>
          <w14:ligatures w14:val="standard"/>
        </w:rPr>
        <w:t xml:space="preserve">, </w:t>
      </w:r>
      <w:r w:rsidR="002828BA">
        <w:rPr>
          <w:lang w:val="el-GR"/>
          <w14:ligatures w14:val="standard"/>
        </w:rPr>
        <w:t xml:space="preserve">ακολουθήσαμε </w:t>
      </w:r>
      <w:r w:rsidR="00EA054C">
        <w:rPr>
          <w:lang w:val="el-GR"/>
          <w14:ligatures w14:val="standard"/>
        </w:rPr>
        <w:t xml:space="preserve">την μέθοδο </w:t>
      </w:r>
      <w:r w:rsidR="00EA054C">
        <w:rPr>
          <w14:ligatures w14:val="standard"/>
        </w:rPr>
        <w:t>MVC</w:t>
      </w:r>
      <w:r w:rsidR="00EA054C" w:rsidRPr="00EA054C">
        <w:rPr>
          <w:lang w:val="el-GR"/>
          <w14:ligatures w14:val="standard"/>
        </w:rPr>
        <w:t xml:space="preserve">. </w:t>
      </w:r>
      <w:r w:rsidR="00EA054C">
        <w:rPr>
          <w:lang w:val="el-GR"/>
          <w14:ligatures w14:val="standard"/>
        </w:rPr>
        <w:t>Ουσιαστικά</w:t>
      </w:r>
      <w:r w:rsidR="005649EA">
        <w:rPr>
          <w:lang w:val="el-GR"/>
          <w14:ligatures w14:val="standard"/>
        </w:rPr>
        <w:t xml:space="preserve">, </w:t>
      </w:r>
      <w:r w:rsidR="00F3003B">
        <w:rPr>
          <w:lang w:val="el-GR"/>
          <w14:ligatures w14:val="standard"/>
        </w:rPr>
        <w:t xml:space="preserve">δημιουργήσαμε τρεις φακέλους: </w:t>
      </w:r>
      <w:r w:rsidR="00F3003B">
        <w:rPr>
          <w14:ligatures w14:val="standard"/>
        </w:rPr>
        <w:t>mod</w:t>
      </w:r>
      <w:r w:rsidR="004C1DC2">
        <w:rPr>
          <w14:ligatures w14:val="standard"/>
        </w:rPr>
        <w:t>els</w:t>
      </w:r>
      <w:r w:rsidR="00F3003B" w:rsidRPr="00A45A34">
        <w:rPr>
          <w:lang w:val="el-GR"/>
          <w14:ligatures w14:val="standard"/>
        </w:rPr>
        <w:t xml:space="preserve">, </w:t>
      </w:r>
      <w:r w:rsidR="00A45A34">
        <w:rPr>
          <w14:ligatures w14:val="standard"/>
        </w:rPr>
        <w:t>views</w:t>
      </w:r>
      <w:r w:rsidR="00A45A34" w:rsidRPr="00A45A34">
        <w:rPr>
          <w:lang w:val="el-GR"/>
          <w14:ligatures w14:val="standard"/>
        </w:rPr>
        <w:t xml:space="preserve"> </w:t>
      </w:r>
      <w:r w:rsidR="00A45A34">
        <w:rPr>
          <w:lang w:val="el-GR"/>
          <w14:ligatures w14:val="standard"/>
        </w:rPr>
        <w:t xml:space="preserve">και </w:t>
      </w:r>
      <w:r w:rsidR="00A45A34">
        <w:rPr>
          <w14:ligatures w14:val="standard"/>
        </w:rPr>
        <w:t>controllers</w:t>
      </w:r>
      <w:r w:rsidR="00A45A34" w:rsidRPr="00A45A34">
        <w:rPr>
          <w:lang w:val="el-GR"/>
          <w14:ligatures w14:val="standard"/>
        </w:rPr>
        <w:t xml:space="preserve">. </w:t>
      </w:r>
      <w:r w:rsidR="00A45A34">
        <w:rPr>
          <w:lang w:val="el-GR"/>
          <w14:ligatures w14:val="standard"/>
        </w:rPr>
        <w:t xml:space="preserve">Ο φάκελος </w:t>
      </w:r>
      <w:r w:rsidR="00A45A34">
        <w:rPr>
          <w14:ligatures w14:val="standard"/>
        </w:rPr>
        <w:t>mod</w:t>
      </w:r>
      <w:r w:rsidR="003F157F">
        <w:rPr>
          <w14:ligatures w14:val="standard"/>
        </w:rPr>
        <w:t>els</w:t>
      </w:r>
      <w:r w:rsidR="00A45A34" w:rsidRPr="004C1DC2">
        <w:rPr>
          <w:lang w:val="el-GR"/>
          <w14:ligatures w14:val="standard"/>
        </w:rPr>
        <w:t xml:space="preserve"> </w:t>
      </w:r>
      <w:r w:rsidR="00742E3A">
        <w:rPr>
          <w:lang w:val="el-GR"/>
          <w14:ligatures w14:val="standard"/>
        </w:rPr>
        <w:t xml:space="preserve">περιέχει τα </w:t>
      </w:r>
      <w:r w:rsidR="00272FBE">
        <w:rPr>
          <w:lang w:val="el-GR"/>
          <w14:ligatures w14:val="standard"/>
        </w:rPr>
        <w:t xml:space="preserve">αρχεία στα οποία γίνεται η παραγωγή των δεδομένων της </w:t>
      </w:r>
      <w:r w:rsidR="00F9274F">
        <w:rPr>
          <w:lang w:val="el-GR"/>
          <w14:ligatures w14:val="standard"/>
        </w:rPr>
        <w:t xml:space="preserve">βάσης. Στον φάκελο </w:t>
      </w:r>
      <w:r w:rsidR="00F9274F">
        <w:rPr>
          <w14:ligatures w14:val="standard"/>
        </w:rPr>
        <w:t>vie</w:t>
      </w:r>
      <w:r w:rsidR="009329E2">
        <w:rPr>
          <w14:ligatures w14:val="standard"/>
        </w:rPr>
        <w:t>ws</w:t>
      </w:r>
      <w:r w:rsidR="009329E2" w:rsidRPr="009329E2">
        <w:rPr>
          <w:lang w:val="el-GR"/>
          <w14:ligatures w14:val="standard"/>
        </w:rPr>
        <w:t xml:space="preserve"> </w:t>
      </w:r>
      <w:r w:rsidR="009329E2">
        <w:rPr>
          <w:lang w:val="el-GR"/>
          <w14:ligatures w14:val="standard"/>
        </w:rPr>
        <w:t xml:space="preserve">περιέχονται τα αρχεία </w:t>
      </w:r>
      <w:proofErr w:type="spellStart"/>
      <w:r w:rsidR="009329E2">
        <w:rPr>
          <w14:ligatures w14:val="standard"/>
        </w:rPr>
        <w:t>hbs</w:t>
      </w:r>
      <w:proofErr w:type="spellEnd"/>
      <w:r w:rsidR="009329E2" w:rsidRPr="009329E2">
        <w:rPr>
          <w:lang w:val="el-GR"/>
          <w14:ligatures w14:val="standard"/>
        </w:rPr>
        <w:t xml:space="preserve"> </w:t>
      </w:r>
      <w:r w:rsidR="009329E2">
        <w:rPr>
          <w:lang w:val="el-GR"/>
          <w14:ligatures w14:val="standard"/>
        </w:rPr>
        <w:t xml:space="preserve">όπου μοιράζονται οι </w:t>
      </w:r>
      <w:r w:rsidR="000F399D">
        <w:rPr>
          <w:lang w:val="el-GR"/>
          <w14:ligatures w14:val="standard"/>
        </w:rPr>
        <w:t>οθόνες της ιστοσελίδας</w:t>
      </w:r>
      <w:r w:rsidR="00B21B85">
        <w:rPr>
          <w:lang w:val="el-GR"/>
          <w14:ligatures w14:val="standard"/>
        </w:rPr>
        <w:t xml:space="preserve">. </w:t>
      </w:r>
      <w:r w:rsidR="00583D22">
        <w:rPr>
          <w:lang w:val="el-GR"/>
          <w14:ligatures w14:val="standard"/>
        </w:rPr>
        <w:t xml:space="preserve">Αντίστοιχα, στον φάκελο </w:t>
      </w:r>
      <w:r w:rsidR="0030072A">
        <w:rPr>
          <w14:ligatures w14:val="standard"/>
        </w:rPr>
        <w:t>c</w:t>
      </w:r>
      <w:r w:rsidR="004666A1">
        <w:rPr>
          <w14:ligatures w14:val="standard"/>
        </w:rPr>
        <w:t>ontrollers</w:t>
      </w:r>
      <w:r w:rsidR="004666A1" w:rsidRPr="008639FB">
        <w:rPr>
          <w:lang w:val="el-GR"/>
          <w14:ligatures w14:val="standard"/>
        </w:rPr>
        <w:t xml:space="preserve"> </w:t>
      </w:r>
      <w:r w:rsidR="004666A1">
        <w:rPr>
          <w:lang w:val="el-GR"/>
          <w14:ligatures w14:val="standard"/>
        </w:rPr>
        <w:t>περιέχ</w:t>
      </w:r>
      <w:r w:rsidR="00844709">
        <w:rPr>
          <w:lang w:val="el-GR"/>
          <w14:ligatures w14:val="standard"/>
        </w:rPr>
        <w:t xml:space="preserve">ονται </w:t>
      </w:r>
      <w:r w:rsidR="007D0E21">
        <w:rPr>
          <w:lang w:val="el-GR"/>
          <w14:ligatures w14:val="standard"/>
        </w:rPr>
        <w:t xml:space="preserve">τα αρχεία με τις </w:t>
      </w:r>
      <w:r w:rsidR="008639FB">
        <w:rPr>
          <w:lang w:val="el-GR"/>
          <w14:ligatures w14:val="standard"/>
        </w:rPr>
        <w:t xml:space="preserve">συναρτήσεις </w:t>
      </w:r>
      <w:r w:rsidR="00E56E05">
        <w:rPr>
          <w:lang w:val="el-GR"/>
          <w14:ligatures w14:val="standard"/>
        </w:rPr>
        <w:t xml:space="preserve">που φορτώνουν κάθε σελίδα. </w:t>
      </w:r>
      <w:r w:rsidR="00A2737F">
        <w:rPr>
          <w:lang w:val="el-GR"/>
          <w14:ligatures w14:val="standard"/>
        </w:rPr>
        <w:t xml:space="preserve">Τέλος, </w:t>
      </w:r>
      <w:r w:rsidR="003D6E8A">
        <w:rPr>
          <w:lang w:val="el-GR"/>
          <w14:ligatures w14:val="standard"/>
        </w:rPr>
        <w:t xml:space="preserve">όλο το </w:t>
      </w:r>
      <w:r w:rsidR="003D6E8A">
        <w:rPr>
          <w14:ligatures w14:val="standard"/>
        </w:rPr>
        <w:t>project</w:t>
      </w:r>
      <w:r w:rsidR="003D6E8A" w:rsidRPr="003D6E8A">
        <w:rPr>
          <w:lang w:val="el-GR"/>
          <w14:ligatures w14:val="standard"/>
        </w:rPr>
        <w:t xml:space="preserve"> </w:t>
      </w:r>
      <w:r w:rsidR="003D6E8A">
        <w:rPr>
          <w:lang w:val="el-GR"/>
          <w14:ligatures w14:val="standard"/>
        </w:rPr>
        <w:t xml:space="preserve">είναι οργανωμένο σε φακέλους ώστε να είναι </w:t>
      </w:r>
      <w:r w:rsidR="0064382E">
        <w:rPr>
          <w:lang w:val="el-GR"/>
          <w14:ligatures w14:val="standard"/>
        </w:rPr>
        <w:t>εύκολα κατανοητ</w:t>
      </w:r>
      <w:r w:rsidR="00392F43">
        <w:rPr>
          <w:lang w:val="el-GR"/>
          <w14:ligatures w14:val="standard"/>
        </w:rPr>
        <w:t>ή η δομή του.</w:t>
      </w:r>
    </w:p>
    <w:p w14:paraId="76F33F58" w14:textId="77777777" w:rsidR="004B6CFD" w:rsidRDefault="004B6CFD" w:rsidP="00675128">
      <w:pPr>
        <w:pStyle w:val="CCSDescription"/>
        <w:rPr>
          <w:lang w:val="el-GR"/>
          <w14:ligatures w14:val="standard"/>
        </w:rPr>
      </w:pPr>
    </w:p>
    <w:p w14:paraId="12559BE7" w14:textId="77777777" w:rsidR="00344E21" w:rsidRDefault="00344E21" w:rsidP="00675128">
      <w:pPr>
        <w:pStyle w:val="CCSDescription"/>
        <w:rPr>
          <w:lang w:val="el-GR"/>
          <w14:ligatures w14:val="standard"/>
        </w:rPr>
      </w:pPr>
    </w:p>
    <w:p w14:paraId="1C94D8D7" w14:textId="7119267F" w:rsidR="00344E21" w:rsidRPr="004F48E7" w:rsidRDefault="00B13CCB" w:rsidP="00344E21">
      <w:pPr>
        <w:pStyle w:val="CCSHead"/>
        <w:rPr>
          <w:lang w:val="el-GR" w:eastAsia="it-IT"/>
          <w14:ligatures w14:val="standard"/>
        </w:rPr>
      </w:pPr>
      <w:r w:rsidRPr="004F48E7">
        <w:rPr>
          <w:lang w:val="el-GR" w:eastAsia="it-IT"/>
          <w14:ligatures w14:val="standard"/>
        </w:rPr>
        <w:t>3</w:t>
      </w:r>
      <w:r w:rsidR="00344E21" w:rsidRPr="004F48E7">
        <w:rPr>
          <w:lang w:val="el-GR" w:eastAsia="it-IT"/>
          <w14:ligatures w14:val="standard"/>
        </w:rPr>
        <w:t xml:space="preserve"> </w:t>
      </w:r>
      <w:r w:rsidR="00E36266">
        <w:rPr>
          <w:lang w:val="el-GR" w:eastAsia="it-IT"/>
          <w14:ligatures w14:val="standard"/>
        </w:rPr>
        <w:t>Αξιολόγηση</w:t>
      </w:r>
    </w:p>
    <w:p w14:paraId="414559DA" w14:textId="3CB1D55E" w:rsidR="00344E21" w:rsidRDefault="003313B7" w:rsidP="00675128">
      <w:pPr>
        <w:pStyle w:val="CCSDescription"/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Η αξιολόγηση της </w:t>
      </w:r>
      <w:r w:rsidR="00813727">
        <w:rPr>
          <w:lang w:val="el-GR"/>
          <w14:ligatures w14:val="standard"/>
        </w:rPr>
        <w:t xml:space="preserve">εργασίας έγινε με κάποια βασικά κριτήρια επιτυχίας. </w:t>
      </w:r>
      <w:r w:rsidR="002D39FE">
        <w:rPr>
          <w:lang w:val="el-GR"/>
          <w14:ligatures w14:val="standard"/>
        </w:rPr>
        <w:t>Κάποια από αυτά είναι:</w:t>
      </w:r>
    </w:p>
    <w:p w14:paraId="5192FD5B" w14:textId="44D098A7" w:rsidR="002D39FE" w:rsidRDefault="00D62624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Επίτευξη των αρχικών στόχων: </w:t>
      </w:r>
      <w:r w:rsidR="00817238">
        <w:rPr>
          <w:lang w:val="el-GR"/>
          <w14:ligatures w14:val="standard"/>
        </w:rPr>
        <w:t xml:space="preserve">Να έχουν υλοποιηθεί </w:t>
      </w:r>
      <w:r w:rsidR="00D66B6E">
        <w:rPr>
          <w:lang w:val="el-GR"/>
          <w14:ligatures w14:val="standard"/>
        </w:rPr>
        <w:t>όλες οι ιδέες μας.</w:t>
      </w:r>
    </w:p>
    <w:p w14:paraId="059556C0" w14:textId="48347D8D" w:rsidR="00D66B6E" w:rsidRDefault="00A93665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lastRenderedPageBreak/>
        <w:t>Να υπάρχει εγκυρότητα στα δεδομένα μεταξύ των οθονών της ιστοσελίδας</w:t>
      </w:r>
      <w:r w:rsidR="00BB47A8">
        <w:rPr>
          <w:lang w:val="el-GR"/>
          <w14:ligatures w14:val="standard"/>
        </w:rPr>
        <w:t>.</w:t>
      </w:r>
    </w:p>
    <w:p w14:paraId="33DE25DE" w14:textId="47760568" w:rsidR="00BB47A8" w:rsidRDefault="00092D7D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Να εκτελούνται </w:t>
      </w:r>
      <w:r w:rsidR="00DB6EC9">
        <w:rPr>
          <w:lang w:val="el-GR"/>
          <w14:ligatures w14:val="standard"/>
        </w:rPr>
        <w:t>σωστά οι ενέργειες πάνω στην βάση δεδομένων</w:t>
      </w:r>
      <w:r w:rsidR="00DC170A">
        <w:rPr>
          <w:lang w:val="el-GR"/>
          <w14:ligatures w14:val="standard"/>
        </w:rPr>
        <w:t xml:space="preserve">, όπως δημιουργία, εύρεση, ανανέωση και διαγραφή </w:t>
      </w:r>
      <w:r w:rsidR="00B27E35">
        <w:rPr>
          <w:lang w:val="el-GR"/>
          <w14:ligatures w14:val="standard"/>
        </w:rPr>
        <w:t>δεδομένων, καλύπτοντας το παραπάνω κριτήριο</w:t>
      </w:r>
      <w:r w:rsidR="007C4FBE">
        <w:rPr>
          <w:lang w:val="el-GR"/>
          <w14:ligatures w14:val="standard"/>
        </w:rPr>
        <w:t>.</w:t>
      </w:r>
    </w:p>
    <w:p w14:paraId="3522AE61" w14:textId="3F1BED61" w:rsidR="00B27E35" w:rsidRDefault="00664E3B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>Να εκτελούντα</w:t>
      </w:r>
      <w:r w:rsidR="00B826E4">
        <w:rPr>
          <w:lang w:val="el-GR"/>
          <w14:ligatures w14:val="standard"/>
        </w:rPr>
        <w:t>ι οι λειτουργίες που προσφέρει η εφαρμογή και ενεργοποιεί ο χρήστης.</w:t>
      </w:r>
    </w:p>
    <w:p w14:paraId="0372733E" w14:textId="31DF3DA6" w:rsidR="00B826E4" w:rsidRDefault="00F94E22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Να είναι γρήγορη και </w:t>
      </w:r>
      <w:r>
        <w:rPr>
          <w14:ligatures w14:val="standard"/>
        </w:rPr>
        <w:t>responsive</w:t>
      </w:r>
      <w:r w:rsidRPr="00F94E22">
        <w:rPr>
          <w:lang w:val="el-GR"/>
          <w14:ligatures w14:val="standard"/>
        </w:rPr>
        <w:t xml:space="preserve"> </w:t>
      </w:r>
      <w:r>
        <w:rPr>
          <w:lang w:val="el-GR"/>
          <w14:ligatures w14:val="standard"/>
        </w:rPr>
        <w:t xml:space="preserve">παρά τον όγκο δεδομένων και </w:t>
      </w:r>
      <w:r w:rsidR="004D27C8">
        <w:rPr>
          <w:lang w:val="el-GR"/>
          <w14:ligatures w14:val="standard"/>
        </w:rPr>
        <w:t>του μεγέθους των εικόνων και των αρχείων που χρησιμοποιούνται.</w:t>
      </w:r>
    </w:p>
    <w:p w14:paraId="0A4BAFCB" w14:textId="3062EFC2" w:rsidR="004D27C8" w:rsidRDefault="00E24D0A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Να είναι απλή και κατανοητή χωρίς </w:t>
      </w:r>
      <w:r w:rsidR="005306D2">
        <w:rPr>
          <w:lang w:val="el-GR"/>
          <w14:ligatures w14:val="standard"/>
        </w:rPr>
        <w:t>περιττές πληροφορίες και οργανωμένη.</w:t>
      </w:r>
    </w:p>
    <w:p w14:paraId="0BFAD269" w14:textId="02855BB9" w:rsidR="005306D2" w:rsidRDefault="00042B2C" w:rsidP="00420EBC">
      <w:pPr>
        <w:pStyle w:val="CCSDescription"/>
        <w:numPr>
          <w:ilvl w:val="0"/>
          <w:numId w:val="33"/>
        </w:numPr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Να είναι φιλική προς </w:t>
      </w:r>
      <w:r w:rsidR="00291E95">
        <w:rPr>
          <w:lang w:val="el-GR"/>
          <w14:ligatures w14:val="standard"/>
        </w:rPr>
        <w:t xml:space="preserve">τον χρήστη, είτε είναι </w:t>
      </w:r>
      <w:r w:rsidR="00291E95">
        <w:rPr>
          <w14:ligatures w14:val="standard"/>
        </w:rPr>
        <w:t>admin</w:t>
      </w:r>
      <w:r w:rsidR="00291E95" w:rsidRPr="00291E95">
        <w:rPr>
          <w:lang w:val="el-GR"/>
          <w14:ligatures w14:val="standard"/>
        </w:rPr>
        <w:t xml:space="preserve"> </w:t>
      </w:r>
      <w:r w:rsidR="00291E95">
        <w:rPr>
          <w:lang w:val="el-GR"/>
          <w14:ligatures w14:val="standard"/>
        </w:rPr>
        <w:t xml:space="preserve">είτε απλός </w:t>
      </w:r>
      <w:r w:rsidR="00291E95">
        <w:rPr>
          <w14:ligatures w14:val="standard"/>
        </w:rPr>
        <w:t>user</w:t>
      </w:r>
      <w:r w:rsidR="00291E95">
        <w:rPr>
          <w:lang w:val="el-GR"/>
          <w14:ligatures w14:val="standard"/>
        </w:rPr>
        <w:t>, μέσω μηνυμ</w:t>
      </w:r>
      <w:r w:rsidR="006D50EB">
        <w:rPr>
          <w:lang w:val="el-GR"/>
          <w14:ligatures w14:val="standard"/>
        </w:rPr>
        <w:t>άτων με οδηγίες για συμπλήρωση φορμών.</w:t>
      </w:r>
      <w:r w:rsidR="0040567F">
        <w:rPr>
          <w:lang w:val="el-GR"/>
          <w14:ligatures w14:val="standard"/>
        </w:rPr>
        <w:t xml:space="preserve"> </w:t>
      </w:r>
      <w:r w:rsidR="006B2A05">
        <w:rPr>
          <w:lang w:val="el-GR"/>
          <w14:ligatures w14:val="standard"/>
        </w:rPr>
        <w:t xml:space="preserve">Στην περίπτωση του </w:t>
      </w:r>
      <w:r w:rsidR="006B2A05">
        <w:rPr>
          <w14:ligatures w14:val="standard"/>
        </w:rPr>
        <w:t>admin</w:t>
      </w:r>
      <w:r w:rsidR="006B2A05" w:rsidRPr="006B2A05">
        <w:rPr>
          <w:lang w:val="el-GR"/>
          <w14:ligatures w14:val="standard"/>
        </w:rPr>
        <w:t xml:space="preserve"> </w:t>
      </w:r>
      <w:r w:rsidR="006B2A05">
        <w:rPr>
          <w:lang w:val="el-GR"/>
          <w14:ligatures w14:val="standard"/>
        </w:rPr>
        <w:t xml:space="preserve">για την επεξεργασία των δεδομένων, </w:t>
      </w:r>
      <w:r w:rsidR="007664D6">
        <w:rPr>
          <w:lang w:val="el-GR"/>
          <w14:ligatures w14:val="standard"/>
        </w:rPr>
        <w:t>λ</w:t>
      </w:r>
      <w:r w:rsidR="006B2A05">
        <w:rPr>
          <w:lang w:val="el-GR"/>
          <w14:ligatures w14:val="standard"/>
        </w:rPr>
        <w:t>αμβάνει κατάλληλ</w:t>
      </w:r>
      <w:r w:rsidR="007664D6">
        <w:rPr>
          <w:lang w:val="el-GR"/>
          <w14:ligatures w14:val="standard"/>
        </w:rPr>
        <w:t xml:space="preserve">ες ειδοποιήσεις για τυχόν περιορισμούς, ώστε να διατηρείται η εγκυρότητα των δεδομένων </w:t>
      </w:r>
      <w:r w:rsidR="004006CD">
        <w:rPr>
          <w:lang w:val="el-GR"/>
          <w14:ligatures w14:val="standard"/>
        </w:rPr>
        <w:t>(</w:t>
      </w:r>
      <w:r w:rsidR="00C3762A">
        <w:rPr>
          <w:lang w:val="el-GR"/>
          <w14:ligatures w14:val="standard"/>
        </w:rPr>
        <w:t>π</w:t>
      </w:r>
      <w:r w:rsidR="004006CD">
        <w:rPr>
          <w:lang w:val="el-GR"/>
          <w14:ligatures w14:val="standard"/>
        </w:rPr>
        <w:t>.</w:t>
      </w:r>
      <w:r w:rsidR="00C3762A">
        <w:rPr>
          <w:lang w:val="el-GR"/>
          <w14:ligatures w14:val="standard"/>
        </w:rPr>
        <w:t>χ</w:t>
      </w:r>
      <w:r w:rsidR="004006CD">
        <w:rPr>
          <w:lang w:val="el-GR"/>
          <w14:ligatures w14:val="standard"/>
        </w:rPr>
        <w:t>.</w:t>
      </w:r>
      <w:r w:rsidR="00C3762A">
        <w:rPr>
          <w:lang w:val="el-GR"/>
          <w14:ligatures w14:val="standard"/>
        </w:rPr>
        <w:t xml:space="preserve"> απαγορεύεται να λάβει κάποιος παίκτης κίτρινη κάρτα</w:t>
      </w:r>
      <w:r w:rsidR="00887D79">
        <w:rPr>
          <w:lang w:val="el-GR"/>
          <w14:ligatures w14:val="standard"/>
        </w:rPr>
        <w:t>, ενώ έχει λάβει κόκκινη κάρτα και έχει αποβληθεί</w:t>
      </w:r>
      <w:r w:rsidR="004006CD">
        <w:rPr>
          <w:lang w:val="el-GR"/>
          <w14:ligatures w14:val="standard"/>
        </w:rPr>
        <w:t>)</w:t>
      </w:r>
      <w:r w:rsidR="00887D79">
        <w:rPr>
          <w:lang w:val="el-GR"/>
          <w14:ligatures w14:val="standard"/>
        </w:rPr>
        <w:t>.</w:t>
      </w:r>
    </w:p>
    <w:p w14:paraId="6F6A38B4" w14:textId="77777777" w:rsidR="00392F43" w:rsidRDefault="00392F43" w:rsidP="00392F43">
      <w:pPr>
        <w:pStyle w:val="CCSDescription"/>
        <w:rPr>
          <w:lang w:val="el-GR"/>
          <w14:ligatures w14:val="standard"/>
        </w:rPr>
      </w:pPr>
    </w:p>
    <w:p w14:paraId="3D98B955" w14:textId="77777777" w:rsidR="00392F43" w:rsidRDefault="00392F43" w:rsidP="00392F43">
      <w:pPr>
        <w:pStyle w:val="CCSDescription"/>
        <w:rPr>
          <w:lang w:val="el-GR"/>
          <w14:ligatures w14:val="standard"/>
        </w:rPr>
      </w:pPr>
    </w:p>
    <w:p w14:paraId="2FECF8FD" w14:textId="18BDC64B" w:rsidR="00392F43" w:rsidRPr="004F48E7" w:rsidRDefault="00392F43" w:rsidP="00392F43">
      <w:pPr>
        <w:pStyle w:val="CCSHead"/>
        <w:rPr>
          <w:lang w:val="el-GR" w:eastAsia="it-IT"/>
          <w14:ligatures w14:val="standard"/>
        </w:rPr>
      </w:pPr>
      <w:r w:rsidRPr="004F48E7">
        <w:rPr>
          <w:lang w:val="el-GR" w:eastAsia="it-IT"/>
          <w14:ligatures w14:val="standard"/>
        </w:rPr>
        <w:t xml:space="preserve">4 </w:t>
      </w:r>
      <w:r>
        <w:rPr>
          <w:lang w:val="el-GR" w:eastAsia="it-IT"/>
          <w14:ligatures w14:val="standard"/>
        </w:rPr>
        <w:t>Δεδομένα</w:t>
      </w:r>
    </w:p>
    <w:p w14:paraId="0CC61AE3" w14:textId="18AD1B61" w:rsidR="00004141" w:rsidRDefault="00566754" w:rsidP="00392F43">
      <w:pPr>
        <w:pStyle w:val="CCSDescription"/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Η Βάση Δεδομένων που χρησιμοποιήσαμε είναι </w:t>
      </w:r>
      <w:r>
        <w:rPr>
          <w14:ligatures w14:val="standard"/>
        </w:rPr>
        <w:t>MongoDB</w:t>
      </w:r>
      <w:r w:rsidRPr="00566754">
        <w:rPr>
          <w:lang w:val="el-GR"/>
          <w14:ligatures w14:val="standard"/>
        </w:rPr>
        <w:t>.</w:t>
      </w:r>
      <w:r w:rsidR="00284CAE">
        <w:rPr>
          <w:lang w:val="el-GR"/>
          <w14:ligatures w14:val="standard"/>
        </w:rPr>
        <w:t xml:space="preserve"> </w:t>
      </w:r>
      <w:r w:rsidR="005D4E7D">
        <w:rPr>
          <w:lang w:val="el-GR"/>
          <w14:ligatures w14:val="standard"/>
        </w:rPr>
        <w:t xml:space="preserve">Η πλατφόρμα που χρησιμοποιήθηκε για την αποθήκευση της βάσης είναι η </w:t>
      </w:r>
      <w:r w:rsidR="005D4E7D">
        <w:rPr>
          <w14:ligatures w14:val="standard"/>
        </w:rPr>
        <w:t>MongoDB</w:t>
      </w:r>
      <w:r w:rsidR="005D4E7D" w:rsidRPr="005D4E7D">
        <w:rPr>
          <w:lang w:val="el-GR"/>
          <w14:ligatures w14:val="standard"/>
        </w:rPr>
        <w:t xml:space="preserve"> </w:t>
      </w:r>
      <w:r w:rsidR="005D4E7D">
        <w:rPr>
          <w14:ligatures w14:val="standard"/>
        </w:rPr>
        <w:t>Atlas</w:t>
      </w:r>
      <w:r w:rsidR="005D4E7D" w:rsidRPr="005D4E7D">
        <w:rPr>
          <w:lang w:val="el-GR"/>
          <w14:ligatures w14:val="standard"/>
        </w:rPr>
        <w:t xml:space="preserve"> [9]. </w:t>
      </w:r>
      <w:r w:rsidR="0001641B">
        <w:rPr>
          <w:lang w:val="el-GR"/>
          <w14:ligatures w14:val="standard"/>
        </w:rPr>
        <w:t>Η</w:t>
      </w:r>
      <w:r w:rsidR="0001641B" w:rsidRPr="002A1BC3">
        <w:rPr>
          <w:lang w:val="el-GR"/>
          <w14:ligatures w14:val="standard"/>
        </w:rPr>
        <w:t xml:space="preserve"> </w:t>
      </w:r>
      <w:r w:rsidR="0001641B">
        <w:rPr>
          <w:lang w:val="el-GR"/>
          <w14:ligatures w14:val="standard"/>
        </w:rPr>
        <w:t>βάση</w:t>
      </w:r>
      <w:r w:rsidR="0001641B" w:rsidRPr="002A1BC3">
        <w:rPr>
          <w:lang w:val="el-GR"/>
          <w14:ligatures w14:val="standard"/>
        </w:rPr>
        <w:t xml:space="preserve"> </w:t>
      </w:r>
      <w:r w:rsidR="00785682">
        <w:rPr>
          <w:lang w:val="el-GR"/>
          <w14:ligatures w14:val="standard"/>
        </w:rPr>
        <w:t>περιέχει</w:t>
      </w:r>
      <w:r w:rsidR="00785682" w:rsidRPr="002A1BC3">
        <w:rPr>
          <w:lang w:val="el-GR"/>
          <w14:ligatures w14:val="standard"/>
        </w:rPr>
        <w:t xml:space="preserve"> </w:t>
      </w:r>
      <w:r w:rsidR="00785682">
        <w:rPr>
          <w:lang w:val="el-GR"/>
          <w14:ligatures w14:val="standard"/>
        </w:rPr>
        <w:t>πέντε</w:t>
      </w:r>
      <w:r w:rsidR="00785682" w:rsidRPr="002A1BC3">
        <w:rPr>
          <w:lang w:val="el-GR"/>
          <w14:ligatures w14:val="standard"/>
        </w:rPr>
        <w:t xml:space="preserve"> </w:t>
      </w:r>
      <w:r w:rsidR="00785682">
        <w:rPr>
          <w14:ligatures w14:val="standard"/>
        </w:rPr>
        <w:t>collections</w:t>
      </w:r>
      <w:r w:rsidR="00DB5DED" w:rsidRPr="002A1BC3">
        <w:rPr>
          <w:lang w:val="el-GR"/>
          <w14:ligatures w14:val="standard"/>
        </w:rPr>
        <w:t xml:space="preserve">, </w:t>
      </w:r>
      <w:r w:rsidR="00004141">
        <w:rPr>
          <w14:ligatures w14:val="standard"/>
        </w:rPr>
        <w:t>matches</w:t>
      </w:r>
      <w:r w:rsidR="00004141" w:rsidRPr="002A1BC3">
        <w:rPr>
          <w:lang w:val="el-GR"/>
          <w14:ligatures w14:val="standard"/>
        </w:rPr>
        <w:t xml:space="preserve">, </w:t>
      </w:r>
      <w:r w:rsidR="00004141">
        <w:rPr>
          <w14:ligatures w14:val="standard"/>
        </w:rPr>
        <w:t>players</w:t>
      </w:r>
      <w:r w:rsidR="00004141" w:rsidRPr="002A1BC3">
        <w:rPr>
          <w:lang w:val="el-GR"/>
          <w14:ligatures w14:val="standard"/>
        </w:rPr>
        <w:t xml:space="preserve">, </w:t>
      </w:r>
      <w:proofErr w:type="spellStart"/>
      <w:r w:rsidR="00004141">
        <w:rPr>
          <w14:ligatures w14:val="standard"/>
        </w:rPr>
        <w:t>singleTeam</w:t>
      </w:r>
      <w:proofErr w:type="spellEnd"/>
      <w:r w:rsidR="00004141" w:rsidRPr="002A1BC3">
        <w:rPr>
          <w:lang w:val="el-GR"/>
          <w14:ligatures w14:val="standard"/>
        </w:rPr>
        <w:t xml:space="preserve">, </w:t>
      </w:r>
      <w:r w:rsidR="00004141">
        <w:rPr>
          <w14:ligatures w14:val="standard"/>
        </w:rPr>
        <w:t>teams</w:t>
      </w:r>
      <w:r w:rsidR="00004141" w:rsidRPr="002A1BC3">
        <w:rPr>
          <w:lang w:val="el-GR"/>
          <w14:ligatures w14:val="standard"/>
        </w:rPr>
        <w:t xml:space="preserve">, </w:t>
      </w:r>
      <w:r w:rsidR="00004141">
        <w:rPr>
          <w14:ligatures w14:val="standard"/>
        </w:rPr>
        <w:t>user</w:t>
      </w:r>
      <w:r w:rsidR="002A1BC3" w:rsidRPr="002A1BC3">
        <w:rPr>
          <w:lang w:val="el-GR"/>
          <w14:ligatures w14:val="standard"/>
        </w:rPr>
        <w:t xml:space="preserve">, </w:t>
      </w:r>
      <w:r w:rsidR="002A1BC3">
        <w:rPr>
          <w:lang w:val="el-GR"/>
          <w14:ligatures w14:val="standard"/>
        </w:rPr>
        <w:t>των</w:t>
      </w:r>
      <w:r w:rsidR="002A1BC3" w:rsidRPr="002A1BC3">
        <w:rPr>
          <w:lang w:val="el-GR"/>
          <w14:ligatures w14:val="standard"/>
        </w:rPr>
        <w:t xml:space="preserve"> </w:t>
      </w:r>
      <w:r w:rsidR="002A1BC3">
        <w:rPr>
          <w:lang w:val="el-GR"/>
          <w14:ligatures w14:val="standard"/>
        </w:rPr>
        <w:t>οποίων</w:t>
      </w:r>
      <w:r w:rsidR="002A1BC3" w:rsidRPr="002A1BC3">
        <w:rPr>
          <w:lang w:val="el-GR"/>
          <w14:ligatures w14:val="standard"/>
        </w:rPr>
        <w:t xml:space="preserve"> </w:t>
      </w:r>
      <w:r w:rsidR="002A1BC3">
        <w:rPr>
          <w:lang w:val="el-GR"/>
          <w14:ligatures w14:val="standard"/>
        </w:rPr>
        <w:t>τα</w:t>
      </w:r>
      <w:r w:rsidR="002A1BC3" w:rsidRPr="002A1BC3">
        <w:rPr>
          <w:lang w:val="el-GR"/>
          <w14:ligatures w14:val="standard"/>
        </w:rPr>
        <w:t xml:space="preserve"> </w:t>
      </w:r>
      <w:r w:rsidR="002A1BC3">
        <w:rPr>
          <w:lang w:val="el-GR"/>
          <w14:ligatures w14:val="standard"/>
        </w:rPr>
        <w:t xml:space="preserve">δεδομένα είναι αλληλεξαρτώμενα </w:t>
      </w:r>
      <w:r w:rsidR="00FB50C4">
        <w:rPr>
          <w:lang w:val="el-GR"/>
          <w14:ligatures w14:val="standard"/>
        </w:rPr>
        <w:t>και κάθε ένα χρησιμεύει στην διαχείριση των δεδομένων</w:t>
      </w:r>
      <w:r w:rsidR="00FC142B">
        <w:rPr>
          <w:lang w:val="el-GR"/>
          <w14:ligatures w14:val="standard"/>
        </w:rPr>
        <w:t xml:space="preserve">. </w:t>
      </w:r>
      <w:r w:rsidR="00452811">
        <w:rPr>
          <w:lang w:val="el-GR"/>
          <w14:ligatures w14:val="standard"/>
        </w:rPr>
        <w:t xml:space="preserve">Η παραγωγή των </w:t>
      </w:r>
      <w:r w:rsidR="009A14E3">
        <w:rPr>
          <w:lang w:val="el-GR"/>
          <w14:ligatures w14:val="standard"/>
        </w:rPr>
        <w:t xml:space="preserve">ομάδων, των ονομάτων των παικτών και των σταδίων </w:t>
      </w:r>
      <w:r w:rsidR="00077166">
        <w:rPr>
          <w:lang w:val="el-GR"/>
          <w14:ligatures w14:val="standard"/>
        </w:rPr>
        <w:t>έγινε από δικιά μας γνώση του αθλήματος και από</w:t>
      </w:r>
      <w:r w:rsidR="007B5249">
        <w:rPr>
          <w:lang w:val="el-GR"/>
          <w14:ligatures w14:val="standard"/>
        </w:rPr>
        <w:t xml:space="preserve"> παραπομπή στις επίσημες σελίδες των ομάδων. </w:t>
      </w:r>
      <w:r w:rsidR="00224222">
        <w:rPr>
          <w:lang w:val="el-GR"/>
          <w14:ligatures w14:val="standard"/>
        </w:rPr>
        <w:t xml:space="preserve">Από την άλλη, </w:t>
      </w:r>
      <w:r w:rsidR="00DF33E3">
        <w:rPr>
          <w:lang w:val="el-GR"/>
          <w14:ligatures w14:val="standard"/>
        </w:rPr>
        <w:t xml:space="preserve">ο προγραμματισμός και </w:t>
      </w:r>
      <w:r w:rsidR="00224222">
        <w:rPr>
          <w:lang w:val="el-GR"/>
          <w14:ligatures w14:val="standard"/>
        </w:rPr>
        <w:t>τα αποτελέσματα των αγώνων</w:t>
      </w:r>
      <w:r w:rsidR="000D0A78">
        <w:rPr>
          <w:lang w:val="el-GR"/>
          <w14:ligatures w14:val="standard"/>
        </w:rPr>
        <w:t>, τα στοιχεία των παικτών</w:t>
      </w:r>
      <w:r w:rsidR="00865BDA">
        <w:rPr>
          <w:lang w:val="el-GR"/>
          <w14:ligatures w14:val="standard"/>
        </w:rPr>
        <w:t xml:space="preserve"> (ηλικία, αριθμός φανέλας, </w:t>
      </w:r>
      <w:r w:rsidR="00DF33E3">
        <w:rPr>
          <w:lang w:val="el-GR"/>
          <w14:ligatures w14:val="standard"/>
        </w:rPr>
        <w:t>εθνικότητα</w:t>
      </w:r>
      <w:r w:rsidR="00865BDA">
        <w:rPr>
          <w:lang w:val="el-GR"/>
          <w14:ligatures w14:val="standard"/>
        </w:rPr>
        <w:t>)</w:t>
      </w:r>
      <w:r w:rsidR="000D0A78">
        <w:rPr>
          <w:lang w:val="el-GR"/>
          <w14:ligatures w14:val="standard"/>
        </w:rPr>
        <w:t xml:space="preserve"> </w:t>
      </w:r>
      <w:r w:rsidR="00865BDA">
        <w:rPr>
          <w:lang w:val="el-GR"/>
          <w14:ligatures w14:val="standard"/>
        </w:rPr>
        <w:t xml:space="preserve">και τα στατιστικά </w:t>
      </w:r>
      <w:r w:rsidR="00DF33E3">
        <w:rPr>
          <w:lang w:val="el-GR"/>
          <w14:ligatures w14:val="standard"/>
        </w:rPr>
        <w:t>(γκολ, κάρτες)</w:t>
      </w:r>
      <w:r w:rsidR="00D62AC7">
        <w:rPr>
          <w:lang w:val="el-GR"/>
          <w14:ligatures w14:val="standard"/>
        </w:rPr>
        <w:t xml:space="preserve"> έγιναν με τυχαίο αλλά λογικό </w:t>
      </w:r>
      <w:r w:rsidR="00453A7A">
        <w:rPr>
          <w:lang w:val="el-GR"/>
          <w14:ligatures w14:val="standard"/>
        </w:rPr>
        <w:t xml:space="preserve">τρόπο, μέσω συναρτήσεων στην </w:t>
      </w:r>
      <w:r w:rsidR="00453A7A">
        <w:rPr>
          <w14:ligatures w14:val="standard"/>
        </w:rPr>
        <w:t>JavaScript</w:t>
      </w:r>
      <w:r w:rsidR="00453A7A" w:rsidRPr="00453A7A">
        <w:rPr>
          <w:lang w:val="el-GR"/>
          <w14:ligatures w14:val="standard"/>
        </w:rPr>
        <w:t>.</w:t>
      </w:r>
      <w:r w:rsidR="00453A7A">
        <w:rPr>
          <w:lang w:val="el-GR"/>
          <w14:ligatures w14:val="standard"/>
        </w:rPr>
        <w:t xml:space="preserve"> </w:t>
      </w:r>
      <w:r w:rsidR="00D87628">
        <w:rPr>
          <w:lang w:val="el-GR"/>
          <w14:ligatures w14:val="standard"/>
        </w:rPr>
        <w:t>Η σύνδεση της βάσης με την</w:t>
      </w:r>
      <w:r w:rsidR="00C4765F">
        <w:rPr>
          <w:lang w:val="el-GR"/>
          <w14:ligatures w14:val="standard"/>
        </w:rPr>
        <w:t xml:space="preserve"> σελίδα έγινε με το πακέτο </w:t>
      </w:r>
      <w:r w:rsidR="00C4765F">
        <w:rPr>
          <w14:ligatures w14:val="standard"/>
        </w:rPr>
        <w:t>mongoose</w:t>
      </w:r>
      <w:r w:rsidR="00C4765F" w:rsidRPr="00C4765F">
        <w:rPr>
          <w:lang w:val="el-GR"/>
          <w14:ligatures w14:val="standard"/>
        </w:rPr>
        <w:t xml:space="preserve"> </w:t>
      </w:r>
      <w:r w:rsidR="00C4765F">
        <w:rPr>
          <w:lang w:val="el-GR"/>
          <w14:ligatures w14:val="standard"/>
        </w:rPr>
        <w:t>ως εξής:</w:t>
      </w:r>
    </w:p>
    <w:p w14:paraId="535ABFCB" w14:textId="30C44B88" w:rsidR="00C4765F" w:rsidRPr="00C4765F" w:rsidRDefault="00F95D80" w:rsidP="00392F43">
      <w:pPr>
        <w:pStyle w:val="CCSDescription"/>
        <w:rPr>
          <w:lang w:val="el-GR"/>
          <w14:ligatures w14:val="standard"/>
        </w:rPr>
      </w:pPr>
      <w:r>
        <w:rPr>
          <w:noProof/>
          <w:lang w:val="el-GR"/>
        </w:rPr>
        <w:drawing>
          <wp:inline distT="0" distB="0" distL="0" distR="0" wp14:anchorId="759267A9" wp14:editId="158FE44A">
            <wp:extent cx="6400800" cy="447040"/>
            <wp:effectExtent l="0" t="0" r="0" b="0"/>
            <wp:docPr id="8703412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41205" name="Εικόνα 8703412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9EE6" w14:textId="518B4D22" w:rsidR="006D50EB" w:rsidRPr="007C46AE" w:rsidRDefault="007C46AE" w:rsidP="00C058D7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>
        <w:rPr>
          <w:lang w:eastAsia="ja-JP"/>
          <w14:ligatures w14:val="standard"/>
        </w:rPr>
        <w:t xml:space="preserve">Code snippet </w:t>
      </w:r>
      <w:r w:rsidR="00C058D7">
        <w:rPr>
          <w:lang w:eastAsia="ja-JP"/>
          <w14:ligatures w14:val="standard"/>
        </w:rPr>
        <w:t>for the connection with the database</w:t>
      </w:r>
    </w:p>
    <w:p w14:paraId="018D2976" w14:textId="77777777" w:rsidR="008B72BE" w:rsidRDefault="008B72BE" w:rsidP="00C058D7">
      <w:pPr>
        <w:pStyle w:val="CCSDescription"/>
        <w:rPr>
          <w14:ligatures w14:val="standard"/>
        </w:rPr>
      </w:pPr>
    </w:p>
    <w:p w14:paraId="10075959" w14:textId="02BD7C64" w:rsidR="00124768" w:rsidRPr="00433FF1" w:rsidRDefault="004F560B" w:rsidP="00124768">
      <w:pPr>
        <w:pStyle w:val="CCSHead"/>
        <w:rPr>
          <w:lang w:val="el-GR" w:eastAsia="it-IT"/>
          <w14:ligatures w14:val="standard"/>
        </w:rPr>
      </w:pPr>
      <w:r>
        <w:rPr>
          <w:lang w:val="el-GR" w:eastAsia="it-IT"/>
          <w14:ligatures w14:val="standard"/>
        </w:rPr>
        <w:t>6</w:t>
      </w:r>
      <w:r w:rsidR="00124768" w:rsidRPr="00433FF1">
        <w:rPr>
          <w:lang w:val="el-GR" w:eastAsia="it-IT"/>
          <w14:ligatures w14:val="standard"/>
        </w:rPr>
        <w:t xml:space="preserve"> </w:t>
      </w:r>
      <w:r>
        <w:rPr>
          <w:lang w:val="el-GR" w:eastAsia="it-IT"/>
          <w14:ligatures w14:val="standard"/>
        </w:rPr>
        <w:t>Χρονοδιάγραμμα</w:t>
      </w:r>
    </w:p>
    <w:p w14:paraId="345E75D0" w14:textId="615D8EA5" w:rsidR="0083211C" w:rsidRDefault="00433FF1" w:rsidP="00C058D7">
      <w:pPr>
        <w:pStyle w:val="CCSDescription"/>
        <w:rPr>
          <w:lang w:val="el-GR"/>
          <w14:ligatures w14:val="standard"/>
        </w:rPr>
      </w:pPr>
      <w:r>
        <w:rPr>
          <w:lang w:val="el-GR"/>
          <w14:ligatures w14:val="standard"/>
        </w:rPr>
        <w:t>Μόλις παρα</w:t>
      </w:r>
      <w:r w:rsidR="0048727C">
        <w:rPr>
          <w:lang w:val="el-GR"/>
          <w14:ligatures w14:val="standard"/>
        </w:rPr>
        <w:t>λάβαμε το θέμα της εργασίας</w:t>
      </w:r>
      <w:r w:rsidR="00BB6A48">
        <w:rPr>
          <w:lang w:val="el-GR"/>
          <w14:ligatures w14:val="standard"/>
        </w:rPr>
        <w:t xml:space="preserve"> </w:t>
      </w:r>
      <w:r w:rsidR="00BE3508">
        <w:rPr>
          <w:lang w:val="el-GR"/>
          <w14:ligatures w14:val="standard"/>
        </w:rPr>
        <w:t>στις 17/3</w:t>
      </w:r>
      <w:r w:rsidR="0048727C">
        <w:rPr>
          <w:lang w:val="el-GR"/>
          <w14:ligatures w14:val="standard"/>
        </w:rPr>
        <w:t xml:space="preserve">, </w:t>
      </w:r>
      <w:r w:rsidR="001A442B">
        <w:rPr>
          <w:lang w:val="el-GR"/>
          <w14:ligatures w14:val="standard"/>
        </w:rPr>
        <w:t>πρώτη μας σκέψη ήταν να συμβουλευτούμε</w:t>
      </w:r>
      <w:r w:rsidR="00533262">
        <w:rPr>
          <w:lang w:val="el-GR"/>
          <w14:ligatures w14:val="standard"/>
        </w:rPr>
        <w:t xml:space="preserve"> τις ιστοσελίδες διαφόρων πρωταθλημάτων </w:t>
      </w:r>
      <w:r w:rsidR="00124608">
        <w:rPr>
          <w:lang w:val="el-GR"/>
          <w14:ligatures w14:val="standard"/>
        </w:rPr>
        <w:t>ώστε να κατασκευάσουμε τον μικρόκοσμο του θέματος</w:t>
      </w:r>
      <w:r w:rsidR="00056BB2">
        <w:rPr>
          <w:lang w:val="el-GR"/>
          <w14:ligatures w14:val="standard"/>
        </w:rPr>
        <w:t xml:space="preserve">. Οπότε, δουλέψαμε μαζί για την παραγωγή ιδεών </w:t>
      </w:r>
      <w:r w:rsidR="00902BEF">
        <w:rPr>
          <w:lang w:val="el-GR"/>
          <w14:ligatures w14:val="standard"/>
        </w:rPr>
        <w:t xml:space="preserve">και στη συνέχεια </w:t>
      </w:r>
      <w:r w:rsidR="00C84DE7">
        <w:rPr>
          <w:lang w:val="el-GR"/>
          <w14:ligatures w14:val="standard"/>
        </w:rPr>
        <w:t xml:space="preserve">στη δημιουργία του </w:t>
      </w:r>
      <w:r w:rsidR="00C84DE7">
        <w:rPr>
          <w14:ligatures w14:val="standard"/>
        </w:rPr>
        <w:t>ERD</w:t>
      </w:r>
      <w:r w:rsidR="00C84DE7" w:rsidRPr="00C84DE7">
        <w:rPr>
          <w:lang w:val="el-GR"/>
          <w14:ligatures w14:val="standard"/>
        </w:rPr>
        <w:t xml:space="preserve"> </w:t>
      </w:r>
      <w:r w:rsidR="00C84DE7">
        <w:rPr>
          <w:lang w:val="el-GR"/>
          <w14:ligatures w14:val="standard"/>
        </w:rPr>
        <w:t>και του σχεσιακού μοντέλου.</w:t>
      </w:r>
      <w:r w:rsidR="000C211E">
        <w:rPr>
          <w:lang w:val="el-GR"/>
          <w14:ligatures w14:val="standard"/>
        </w:rPr>
        <w:t xml:space="preserve"> Η διαδικασία αυτή διήρκησε </w:t>
      </w:r>
      <w:r w:rsidR="00E363E5">
        <w:rPr>
          <w:lang w:val="el-GR"/>
          <w14:ligatures w14:val="standard"/>
        </w:rPr>
        <w:t>περίπου μέχρι τις 20/3</w:t>
      </w:r>
      <w:r w:rsidR="005F3433">
        <w:rPr>
          <w:lang w:val="el-GR"/>
          <w14:ligatures w14:val="standard"/>
        </w:rPr>
        <w:t>.</w:t>
      </w:r>
      <w:r w:rsidR="00F6663F">
        <w:rPr>
          <w:lang w:val="el-GR"/>
          <w14:ligatures w14:val="standard"/>
        </w:rPr>
        <w:t xml:space="preserve"> </w:t>
      </w:r>
      <w:r w:rsidR="001F11C1">
        <w:rPr>
          <w:lang w:val="el-GR"/>
          <w14:ligatures w14:val="standard"/>
        </w:rPr>
        <w:t xml:space="preserve">Μετά από λίγες μέρες, ο </w:t>
      </w:r>
      <w:r w:rsidR="008E295C">
        <w:rPr>
          <w:lang w:val="el-GR"/>
          <w14:ligatures w14:val="standard"/>
        </w:rPr>
        <w:t xml:space="preserve">Αλέξανδρος συμβουλεύτηκε τον κ. </w:t>
      </w:r>
      <w:proofErr w:type="spellStart"/>
      <w:r w:rsidR="008E295C">
        <w:rPr>
          <w:lang w:val="el-GR"/>
          <w14:ligatures w14:val="standard"/>
        </w:rPr>
        <w:t>Αβούρη</w:t>
      </w:r>
      <w:proofErr w:type="spellEnd"/>
      <w:r w:rsidR="0051692A">
        <w:rPr>
          <w:lang w:val="el-GR"/>
          <w14:ligatures w14:val="standard"/>
        </w:rPr>
        <w:t xml:space="preserve"> </w:t>
      </w:r>
      <w:r w:rsidR="00086BE2">
        <w:rPr>
          <w:lang w:val="el-GR"/>
          <w14:ligatures w14:val="standard"/>
        </w:rPr>
        <w:t xml:space="preserve">για την ορθότητα του </w:t>
      </w:r>
      <w:r w:rsidR="00086BE2">
        <w:rPr>
          <w14:ligatures w14:val="standard"/>
        </w:rPr>
        <w:t>ERD</w:t>
      </w:r>
      <w:r w:rsidR="00086BE2" w:rsidRPr="00086BE2">
        <w:rPr>
          <w:lang w:val="el-GR"/>
          <w14:ligatures w14:val="standard"/>
        </w:rPr>
        <w:t xml:space="preserve"> </w:t>
      </w:r>
      <w:r w:rsidR="00BD3710">
        <w:rPr>
          <w:lang w:val="el-GR"/>
          <w14:ligatures w14:val="standard"/>
        </w:rPr>
        <w:t xml:space="preserve">και επιπλέον ο καθηγητής παρείχε </w:t>
      </w:r>
      <w:r w:rsidR="007F596F">
        <w:rPr>
          <w:lang w:val="el-GR"/>
          <w14:ligatures w14:val="standard"/>
        </w:rPr>
        <w:t xml:space="preserve">την πρόταση να προχωρήσουμε με το </w:t>
      </w:r>
      <w:r w:rsidR="007F596F">
        <w:rPr>
          <w14:ligatures w14:val="standard"/>
        </w:rPr>
        <w:t>navigation</w:t>
      </w:r>
      <w:r w:rsidR="007F596F" w:rsidRPr="007F596F">
        <w:rPr>
          <w:lang w:val="el-GR"/>
          <w14:ligatures w14:val="standard"/>
        </w:rPr>
        <w:t xml:space="preserve"> </w:t>
      </w:r>
      <w:r w:rsidR="007F596F">
        <w:rPr>
          <w14:ligatures w14:val="standard"/>
        </w:rPr>
        <w:t>map</w:t>
      </w:r>
      <w:r w:rsidR="007F596F" w:rsidRPr="007F596F">
        <w:rPr>
          <w:lang w:val="el-GR"/>
          <w14:ligatures w14:val="standard"/>
        </w:rPr>
        <w:t xml:space="preserve">. </w:t>
      </w:r>
      <w:r w:rsidR="00CB6019">
        <w:rPr>
          <w:lang w:val="el-GR"/>
          <w14:ligatures w14:val="standard"/>
        </w:rPr>
        <w:t xml:space="preserve">Έτσι, </w:t>
      </w:r>
      <w:r w:rsidR="007629B1">
        <w:rPr>
          <w:lang w:val="el-GR"/>
          <w14:ligatures w14:val="standard"/>
        </w:rPr>
        <w:t xml:space="preserve">με χρήση </w:t>
      </w:r>
      <w:r w:rsidR="00306A7C">
        <w:rPr>
          <w:lang w:val="el-GR"/>
          <w14:ligatures w14:val="standard"/>
        </w:rPr>
        <w:t xml:space="preserve">του εργαλείου </w:t>
      </w:r>
      <w:proofErr w:type="spellStart"/>
      <w:r w:rsidR="00306A7C">
        <w:rPr>
          <w14:ligatures w14:val="standard"/>
        </w:rPr>
        <w:t>Creately</w:t>
      </w:r>
      <w:proofErr w:type="spellEnd"/>
      <w:r w:rsidR="00306A7C" w:rsidRPr="00306A7C">
        <w:rPr>
          <w:lang w:val="el-GR"/>
          <w14:ligatures w14:val="standard"/>
        </w:rPr>
        <w:t xml:space="preserve"> [15]</w:t>
      </w:r>
      <w:r w:rsidR="00306A7C">
        <w:rPr>
          <w:lang w:val="el-GR"/>
          <w14:ligatures w14:val="standard"/>
        </w:rPr>
        <w:t xml:space="preserve"> δημιουργήσαμε το πρώτο </w:t>
      </w:r>
      <w:r w:rsidR="00306A7C">
        <w:rPr>
          <w14:ligatures w14:val="standard"/>
        </w:rPr>
        <w:t>site</w:t>
      </w:r>
      <w:r w:rsidR="00306A7C" w:rsidRPr="00306A7C">
        <w:rPr>
          <w:lang w:val="el-GR"/>
          <w14:ligatures w14:val="standard"/>
        </w:rPr>
        <w:t xml:space="preserve"> </w:t>
      </w:r>
      <w:r w:rsidR="00306A7C">
        <w:rPr>
          <w14:ligatures w14:val="standard"/>
        </w:rPr>
        <w:t>map</w:t>
      </w:r>
      <w:r w:rsidR="002C1B35" w:rsidRPr="002C1B35">
        <w:rPr>
          <w:lang w:val="el-GR"/>
          <w14:ligatures w14:val="standard"/>
        </w:rPr>
        <w:t>.</w:t>
      </w:r>
      <w:r w:rsidR="00C84DE7">
        <w:rPr>
          <w:lang w:val="el-GR"/>
          <w14:ligatures w14:val="standard"/>
        </w:rPr>
        <w:t xml:space="preserve"> </w:t>
      </w:r>
      <w:r w:rsidR="00F96BE2">
        <w:rPr>
          <w:lang w:val="el-GR"/>
          <w14:ligatures w14:val="standard"/>
        </w:rPr>
        <w:t xml:space="preserve">Έπειτα, </w:t>
      </w:r>
      <w:r w:rsidR="0009094B">
        <w:rPr>
          <w:lang w:val="el-GR"/>
          <w14:ligatures w14:val="standard"/>
        </w:rPr>
        <w:t xml:space="preserve">μοιράσαμε την δουλειά του </w:t>
      </w:r>
      <w:r w:rsidR="0009094B">
        <w:rPr>
          <w14:ligatures w14:val="standard"/>
        </w:rPr>
        <w:t>front</w:t>
      </w:r>
      <w:r w:rsidR="0009094B" w:rsidRPr="00A16889">
        <w:rPr>
          <w:lang w:val="el-GR"/>
          <w14:ligatures w14:val="standard"/>
        </w:rPr>
        <w:t>-</w:t>
      </w:r>
      <w:r w:rsidR="0009094B">
        <w:rPr>
          <w14:ligatures w14:val="standard"/>
        </w:rPr>
        <w:t>end</w:t>
      </w:r>
      <w:r w:rsidR="0009094B" w:rsidRPr="00A16889">
        <w:rPr>
          <w:lang w:val="el-GR"/>
          <w14:ligatures w14:val="standard"/>
        </w:rPr>
        <w:t xml:space="preserve"> </w:t>
      </w:r>
      <w:r w:rsidR="00A16889">
        <w:rPr>
          <w:lang w:val="el-GR"/>
          <w14:ligatures w14:val="standard"/>
        </w:rPr>
        <w:t>ισάξια και ο καθένας ανέλαβε να φτιάξει κ</w:t>
      </w:r>
      <w:r w:rsidR="004D2E79">
        <w:rPr>
          <w:lang w:val="el-GR"/>
          <w14:ligatures w14:val="standard"/>
        </w:rPr>
        <w:t xml:space="preserve">άποιες οθόνες της εφαρμογής. </w:t>
      </w:r>
      <w:r w:rsidR="008617A9">
        <w:rPr>
          <w:lang w:val="el-GR"/>
          <w14:ligatures w14:val="standard"/>
        </w:rPr>
        <w:t xml:space="preserve">Πριν περάσουμε στην φάση του κώδικα, </w:t>
      </w:r>
      <w:r w:rsidR="00077BD3">
        <w:rPr>
          <w:lang w:val="el-GR"/>
          <w14:ligatures w14:val="standard"/>
        </w:rPr>
        <w:t xml:space="preserve">κάναμε έναν πρόχειρο σχεδιασμό των σελίδων μέσω του </w:t>
      </w:r>
      <w:r w:rsidR="00077BD3">
        <w:rPr>
          <w14:ligatures w14:val="standard"/>
        </w:rPr>
        <w:t>Figma</w:t>
      </w:r>
      <w:r w:rsidR="00077BD3" w:rsidRPr="00077BD3">
        <w:rPr>
          <w:lang w:val="el-GR"/>
          <w14:ligatures w14:val="standard"/>
        </w:rPr>
        <w:t xml:space="preserve"> </w:t>
      </w:r>
      <w:r w:rsidR="00077BD3">
        <w:rPr>
          <w:lang w:val="el-GR"/>
          <w14:ligatures w14:val="standard"/>
        </w:rPr>
        <w:t>[8]</w:t>
      </w:r>
      <w:r w:rsidR="0041492F">
        <w:rPr>
          <w:lang w:val="el-GR"/>
          <w14:ligatures w14:val="standard"/>
        </w:rPr>
        <w:t>.</w:t>
      </w:r>
      <w:r w:rsidR="00BC311F" w:rsidRPr="00BC311F">
        <w:rPr>
          <w:lang w:val="el-GR"/>
          <w14:ligatures w14:val="standard"/>
        </w:rPr>
        <w:t xml:space="preserve"> </w:t>
      </w:r>
      <w:r w:rsidR="0070448C">
        <w:rPr>
          <w:lang w:val="el-GR"/>
          <w14:ligatures w14:val="standard"/>
        </w:rPr>
        <w:t>Μέχρι την 25</w:t>
      </w:r>
      <w:r w:rsidR="0070448C" w:rsidRPr="0070448C">
        <w:rPr>
          <w:vertAlign w:val="superscript"/>
          <w:lang w:val="el-GR"/>
          <w14:ligatures w14:val="standard"/>
        </w:rPr>
        <w:t>η</w:t>
      </w:r>
      <w:r w:rsidR="0070448C">
        <w:rPr>
          <w:lang w:val="el-GR"/>
          <w14:ligatures w14:val="standard"/>
        </w:rPr>
        <w:t xml:space="preserve"> Μαρτίου</w:t>
      </w:r>
      <w:r w:rsidR="00CA6224">
        <w:rPr>
          <w:lang w:val="el-GR"/>
          <w14:ligatures w14:val="standard"/>
        </w:rPr>
        <w:t xml:space="preserve">, ο Αλέξανδρος, όχι μόνο ολοκλήρωσε </w:t>
      </w:r>
      <w:r w:rsidR="0022148E">
        <w:rPr>
          <w:lang w:val="el-GR"/>
          <w14:ligatures w14:val="standard"/>
        </w:rPr>
        <w:t xml:space="preserve">επιτυχώς </w:t>
      </w:r>
      <w:r w:rsidR="004240F6">
        <w:rPr>
          <w:lang w:val="el-GR"/>
          <w14:ligatures w14:val="standard"/>
        </w:rPr>
        <w:t xml:space="preserve">την δουλειά που του είχε ανατεθεί, </w:t>
      </w:r>
      <w:r w:rsidR="004F48E7">
        <w:rPr>
          <w:lang w:val="el-GR"/>
          <w14:ligatures w14:val="standard"/>
        </w:rPr>
        <w:t xml:space="preserve">αλλά τελειοποίησε </w:t>
      </w:r>
      <w:r w:rsidR="00AF28D6">
        <w:rPr>
          <w:lang w:val="el-GR"/>
          <w14:ligatures w14:val="standard"/>
        </w:rPr>
        <w:t xml:space="preserve">και τις οθόνες του Μιχάλη, ενώ αντίστοιχα ο Μιχάλης </w:t>
      </w:r>
      <w:r w:rsidR="0000760A">
        <w:rPr>
          <w:lang w:val="el-GR"/>
          <w14:ligatures w14:val="standard"/>
        </w:rPr>
        <w:t xml:space="preserve">εισήγαγε λειτουργίες κουμπιών </w:t>
      </w:r>
      <w:r w:rsidR="00774F97">
        <w:rPr>
          <w:lang w:val="el-GR"/>
          <w14:ligatures w14:val="standard"/>
        </w:rPr>
        <w:t xml:space="preserve">στο </w:t>
      </w:r>
      <w:r w:rsidR="00774F97">
        <w:rPr>
          <w14:ligatures w14:val="standard"/>
        </w:rPr>
        <w:t>client</w:t>
      </w:r>
      <w:r w:rsidR="00774F97" w:rsidRPr="00774F97">
        <w:rPr>
          <w:lang w:val="el-GR"/>
          <w14:ligatures w14:val="standard"/>
        </w:rPr>
        <w:t xml:space="preserve"> </w:t>
      </w:r>
      <w:r w:rsidR="00774F97">
        <w:rPr>
          <w14:ligatures w14:val="standard"/>
        </w:rPr>
        <w:t>side</w:t>
      </w:r>
      <w:r w:rsidR="00774F97">
        <w:rPr>
          <w:lang w:val="el-GR"/>
          <w14:ligatures w14:val="standard"/>
        </w:rPr>
        <w:t xml:space="preserve">. </w:t>
      </w:r>
      <w:r w:rsidR="00B63996">
        <w:rPr>
          <w:lang w:val="el-GR"/>
          <w14:ligatures w14:val="standard"/>
        </w:rPr>
        <w:t xml:space="preserve">Την Δευτέρα 3/4 έγινε η </w:t>
      </w:r>
      <w:r w:rsidR="00D7258C">
        <w:rPr>
          <w:lang w:val="el-GR"/>
          <w14:ligatures w14:val="standard"/>
        </w:rPr>
        <w:t>ενδιάμεση παρουσίαση και λαμβάνοντας υπόψη τις γνώμες των καθηγητών</w:t>
      </w:r>
      <w:r w:rsidR="00BE4C8E">
        <w:rPr>
          <w:lang w:val="el-GR"/>
          <w14:ligatures w14:val="standard"/>
        </w:rPr>
        <w:t xml:space="preserve">, ήμασταν έτοιμοι να συνεχίσουμε την εργασία. </w:t>
      </w:r>
      <w:r w:rsidR="008248E8">
        <w:rPr>
          <w:lang w:val="el-GR"/>
          <w14:ligatures w14:val="standard"/>
        </w:rPr>
        <w:t>Μέσα στις διακοπές του Πάσχα</w:t>
      </w:r>
      <w:r w:rsidR="00597A42">
        <w:rPr>
          <w:lang w:val="el-GR"/>
          <w14:ligatures w14:val="standard"/>
        </w:rPr>
        <w:t xml:space="preserve">, μελετήσαμε </w:t>
      </w:r>
      <w:r w:rsidR="00E050FD">
        <w:rPr>
          <w:lang w:val="el-GR"/>
          <w14:ligatures w14:val="standard"/>
        </w:rPr>
        <w:t xml:space="preserve">πως γίνεται η δημιουργία ενός </w:t>
      </w:r>
      <w:r w:rsidR="00E050FD">
        <w:rPr>
          <w14:ligatures w14:val="standard"/>
        </w:rPr>
        <w:t>server</w:t>
      </w:r>
      <w:r w:rsidR="00E050FD">
        <w:rPr>
          <w:lang w:val="el-GR"/>
          <w14:ligatures w14:val="standard"/>
        </w:rPr>
        <w:t xml:space="preserve">. </w:t>
      </w:r>
      <w:r w:rsidR="00AA2663">
        <w:rPr>
          <w:lang w:val="el-GR"/>
          <w14:ligatures w14:val="standard"/>
        </w:rPr>
        <w:t xml:space="preserve">Σε αυτή την διαδικασία, εξαιρετική πηγή πληροφοριών </w:t>
      </w:r>
      <w:r w:rsidR="00AF45B2">
        <w:rPr>
          <w:lang w:val="el-GR"/>
          <w14:ligatures w14:val="standard"/>
        </w:rPr>
        <w:t xml:space="preserve">αποτέλεσαν, όχι μόνο οι διαλέξεις της σχολής αλλά και τα μαθήματα των καθηγητών στο </w:t>
      </w:r>
      <w:r w:rsidR="00AF45B2">
        <w:rPr>
          <w14:ligatures w14:val="standard"/>
        </w:rPr>
        <w:t>Mathesis</w:t>
      </w:r>
      <w:r w:rsidR="00CD4AAB" w:rsidRPr="00CD4AAB">
        <w:rPr>
          <w:lang w:val="el-GR"/>
          <w14:ligatures w14:val="standard"/>
        </w:rPr>
        <w:t xml:space="preserve"> [16].</w:t>
      </w:r>
      <w:r w:rsidR="00EC5464" w:rsidRPr="00EC5464">
        <w:rPr>
          <w:lang w:val="el-GR"/>
          <w14:ligatures w14:val="standard"/>
        </w:rPr>
        <w:t xml:space="preserve"> </w:t>
      </w:r>
      <w:r w:rsidR="00441BA5">
        <w:rPr>
          <w:lang w:val="el-GR"/>
          <w14:ligatures w14:val="standard"/>
        </w:rPr>
        <w:t xml:space="preserve">Για την μετάβαση </w:t>
      </w:r>
      <w:r w:rsidR="008473DE">
        <w:rPr>
          <w:lang w:val="el-GR"/>
          <w14:ligatures w14:val="standard"/>
        </w:rPr>
        <w:t xml:space="preserve">από τον </w:t>
      </w:r>
      <w:r w:rsidR="008473DE">
        <w:rPr>
          <w14:ligatures w14:val="standard"/>
        </w:rPr>
        <w:t>client</w:t>
      </w:r>
      <w:r w:rsidR="008473DE" w:rsidRPr="00961179">
        <w:rPr>
          <w:lang w:val="el-GR"/>
          <w14:ligatures w14:val="standard"/>
        </w:rPr>
        <w:t xml:space="preserve"> </w:t>
      </w:r>
      <w:r w:rsidR="008473DE">
        <w:rPr>
          <w:lang w:val="el-GR"/>
          <w14:ligatures w14:val="standard"/>
        </w:rPr>
        <w:t xml:space="preserve">στον </w:t>
      </w:r>
      <w:r w:rsidR="008473DE">
        <w:rPr>
          <w14:ligatures w14:val="standard"/>
        </w:rPr>
        <w:t>server</w:t>
      </w:r>
      <w:r w:rsidR="00961179" w:rsidRPr="00961179">
        <w:rPr>
          <w:lang w:val="el-GR"/>
          <w14:ligatures w14:val="standard"/>
        </w:rPr>
        <w:t xml:space="preserve">, </w:t>
      </w:r>
      <w:r w:rsidR="00961179">
        <w:rPr>
          <w:lang w:val="el-GR"/>
          <w14:ligatures w14:val="standard"/>
        </w:rPr>
        <w:t xml:space="preserve">αντιμετωπίσαμε δυσκολίες στην αρχή, καθώς η παραγωγή </w:t>
      </w:r>
      <w:r w:rsidR="008B7ED4">
        <w:rPr>
          <w:lang w:val="el-GR"/>
          <w14:ligatures w14:val="standard"/>
        </w:rPr>
        <w:t xml:space="preserve">του περισσότερου κώδικα </w:t>
      </w:r>
      <w:r w:rsidR="008B7ED4">
        <w:rPr>
          <w14:ligatures w14:val="standard"/>
        </w:rPr>
        <w:t>html</w:t>
      </w:r>
      <w:r w:rsidR="008B7ED4">
        <w:rPr>
          <w:lang w:val="el-GR"/>
          <w14:ligatures w14:val="standard"/>
        </w:rPr>
        <w:t xml:space="preserve"> γινόταν μέσω της </w:t>
      </w:r>
      <w:r w:rsidR="008B7ED4">
        <w:rPr>
          <w14:ligatures w14:val="standard"/>
        </w:rPr>
        <w:t>JavaScript</w:t>
      </w:r>
      <w:r w:rsidR="008B7ED4" w:rsidRPr="008B7ED4">
        <w:rPr>
          <w:lang w:val="el-GR"/>
          <w14:ligatures w14:val="standard"/>
        </w:rPr>
        <w:t xml:space="preserve"> </w:t>
      </w:r>
      <w:r w:rsidR="008B7ED4">
        <w:rPr>
          <w:lang w:val="el-GR"/>
          <w14:ligatures w14:val="standard"/>
        </w:rPr>
        <w:t xml:space="preserve">και δεν μπορούσαμε να χρησιμοποιήσουμε τα </w:t>
      </w:r>
      <w:r w:rsidR="008B7ED4">
        <w:rPr>
          <w14:ligatures w14:val="standard"/>
        </w:rPr>
        <w:t>handlebars</w:t>
      </w:r>
      <w:r w:rsidR="008B7ED4">
        <w:rPr>
          <w:lang w:val="el-GR"/>
          <w14:ligatures w14:val="standard"/>
        </w:rPr>
        <w:t xml:space="preserve">. Επομένως, </w:t>
      </w:r>
      <w:r w:rsidR="008A5DDF">
        <w:rPr>
          <w:lang w:val="el-GR"/>
          <w14:ligatures w14:val="standard"/>
        </w:rPr>
        <w:t xml:space="preserve">για ακόμη μια φορά μοιραστήκαμε ισάξια αυτή τη δουλειά. </w:t>
      </w:r>
      <w:r w:rsidR="007052BC">
        <w:rPr>
          <w:lang w:val="el-GR"/>
          <w14:ligatures w14:val="standard"/>
        </w:rPr>
        <w:t>Μόλις ολοκληρώθηκε αυτή η αλλαγή, περίπου στις αρχές Μαΐου</w:t>
      </w:r>
      <w:r w:rsidR="00FF44D9">
        <w:rPr>
          <w:lang w:val="el-GR"/>
          <w14:ligatures w14:val="standard"/>
        </w:rPr>
        <w:t xml:space="preserve">, ο Μιχάλης προχώρησε με την δημιουργία των βασικών </w:t>
      </w:r>
      <w:r w:rsidR="00FF44D9">
        <w:rPr>
          <w14:ligatures w14:val="standard"/>
        </w:rPr>
        <w:t>routes</w:t>
      </w:r>
      <w:r w:rsidR="00FF44D9" w:rsidRPr="00FF44D9">
        <w:rPr>
          <w:lang w:val="el-GR"/>
          <w14:ligatures w14:val="standard"/>
        </w:rPr>
        <w:t xml:space="preserve"> </w:t>
      </w:r>
      <w:r w:rsidR="00712AE5">
        <w:rPr>
          <w:lang w:val="el-GR"/>
          <w14:ligatures w14:val="standard"/>
        </w:rPr>
        <w:t xml:space="preserve">και την σύνδεση της βάσης στην εφαρμογή. Παράλληλα, </w:t>
      </w:r>
      <w:r w:rsidR="00761B1E">
        <w:rPr>
          <w:lang w:val="el-GR"/>
          <w14:ligatures w14:val="standard"/>
        </w:rPr>
        <w:t xml:space="preserve">ο Αλέξανδρος με καλές τεχνικές προγραμματισμού δημιούργησε </w:t>
      </w:r>
      <w:r w:rsidR="001251E9">
        <w:rPr>
          <w14:ligatures w14:val="standard"/>
        </w:rPr>
        <w:t>modals</w:t>
      </w:r>
      <w:r w:rsidR="001251E9" w:rsidRPr="001251E9">
        <w:rPr>
          <w:lang w:val="el-GR"/>
          <w14:ligatures w14:val="standard"/>
        </w:rPr>
        <w:t xml:space="preserve"> </w:t>
      </w:r>
      <w:r w:rsidR="001251E9">
        <w:rPr>
          <w:lang w:val="el-GR"/>
          <w14:ligatures w14:val="standard"/>
        </w:rPr>
        <w:t>τόσο για προβολή δεδομένων, όσο και για φόρμες</w:t>
      </w:r>
      <w:r w:rsidR="006104E1">
        <w:rPr>
          <w:lang w:val="el-GR"/>
          <w14:ligatures w14:val="standard"/>
        </w:rPr>
        <w:t xml:space="preserve">, όπως π.χ. η φόρμα </w:t>
      </w:r>
      <w:r w:rsidR="006104E1">
        <w:rPr>
          <w14:ligatures w14:val="standard"/>
        </w:rPr>
        <w:t>Sign</w:t>
      </w:r>
      <w:r w:rsidR="006104E1" w:rsidRPr="00AF61FD">
        <w:rPr>
          <w:lang w:val="el-GR"/>
          <w14:ligatures w14:val="standard"/>
        </w:rPr>
        <w:t xml:space="preserve"> </w:t>
      </w:r>
      <w:r w:rsidR="006104E1">
        <w:rPr>
          <w14:ligatures w14:val="standard"/>
        </w:rPr>
        <w:t>in</w:t>
      </w:r>
      <w:r w:rsidR="006104E1" w:rsidRPr="00AF61FD">
        <w:rPr>
          <w:lang w:val="el-GR"/>
          <w14:ligatures w14:val="standard"/>
        </w:rPr>
        <w:t>/</w:t>
      </w:r>
      <w:r w:rsidR="006104E1">
        <w:rPr>
          <w14:ligatures w14:val="standard"/>
        </w:rPr>
        <w:t>Register</w:t>
      </w:r>
      <w:r w:rsidR="00AF61FD" w:rsidRPr="00AF61FD">
        <w:rPr>
          <w:lang w:val="el-GR"/>
          <w14:ligatures w14:val="standard"/>
        </w:rPr>
        <w:t xml:space="preserve"> </w:t>
      </w:r>
      <w:r w:rsidR="00AF61FD">
        <w:rPr>
          <w:lang w:val="el-GR"/>
          <w14:ligatures w14:val="standard"/>
        </w:rPr>
        <w:t xml:space="preserve">αλλά και κουμπιά πάνω στα οποία στήσαμε </w:t>
      </w:r>
      <w:r w:rsidR="007B6701">
        <w:rPr>
          <w:lang w:val="el-GR"/>
          <w14:ligatures w14:val="standard"/>
        </w:rPr>
        <w:t xml:space="preserve">λειτουργίες της σελίδας. </w:t>
      </w:r>
      <w:r w:rsidR="004F72EF">
        <w:rPr>
          <w:lang w:val="el-GR"/>
          <w14:ligatures w14:val="standard"/>
        </w:rPr>
        <w:t xml:space="preserve">Μέχρι </w:t>
      </w:r>
      <w:r w:rsidR="00AC6E86">
        <w:rPr>
          <w:lang w:val="el-GR"/>
          <w14:ligatures w14:val="standard"/>
        </w:rPr>
        <w:t xml:space="preserve">τις 20/5, ο Αλέξανδρος είχε ολοκληρώσει </w:t>
      </w:r>
      <w:r w:rsidR="001C4290">
        <w:rPr>
          <w:lang w:val="el-GR"/>
          <w14:ligatures w14:val="standard"/>
        </w:rPr>
        <w:t xml:space="preserve">τους ελέγχους και την προβολή των δεδομένων στις σελίδες </w:t>
      </w:r>
      <w:r w:rsidR="001C4290">
        <w:rPr>
          <w14:ligatures w14:val="standard"/>
        </w:rPr>
        <w:t>Main</w:t>
      </w:r>
      <w:r w:rsidR="001C4290" w:rsidRPr="001C4290">
        <w:rPr>
          <w:lang w:val="el-GR"/>
          <w14:ligatures w14:val="standard"/>
        </w:rPr>
        <w:t xml:space="preserve"> </w:t>
      </w:r>
      <w:r w:rsidR="001C4290">
        <w:rPr>
          <w14:ligatures w14:val="standard"/>
        </w:rPr>
        <w:t>page</w:t>
      </w:r>
      <w:r w:rsidR="001C4290" w:rsidRPr="001C4290">
        <w:rPr>
          <w:lang w:val="el-GR"/>
          <w14:ligatures w14:val="standard"/>
        </w:rPr>
        <w:t xml:space="preserve"> </w:t>
      </w:r>
      <w:r w:rsidR="001C4290">
        <w:rPr>
          <w:lang w:val="el-GR"/>
          <w14:ligatures w14:val="standard"/>
        </w:rPr>
        <w:t xml:space="preserve">και </w:t>
      </w:r>
      <w:r w:rsidR="001C4290">
        <w:rPr>
          <w14:ligatures w14:val="standard"/>
        </w:rPr>
        <w:t>Schedule</w:t>
      </w:r>
      <w:r w:rsidR="00490270">
        <w:rPr>
          <w:lang w:val="el-GR"/>
          <w14:ligatures w14:val="standard"/>
        </w:rPr>
        <w:t xml:space="preserve">, ενώ ο Μιχάλης </w:t>
      </w:r>
      <w:r w:rsidR="004422FE">
        <w:rPr>
          <w:lang w:val="el-GR"/>
          <w14:ligatures w14:val="standard"/>
        </w:rPr>
        <w:t xml:space="preserve">είχε κατασκευάσει τα </w:t>
      </w:r>
      <w:r w:rsidR="004422FE">
        <w:rPr>
          <w14:ligatures w14:val="standard"/>
        </w:rPr>
        <w:t>sessions</w:t>
      </w:r>
      <w:r w:rsidR="004422FE" w:rsidRPr="004422FE">
        <w:rPr>
          <w:lang w:val="el-GR"/>
          <w14:ligatures w14:val="standard"/>
        </w:rPr>
        <w:t xml:space="preserve">, </w:t>
      </w:r>
      <w:r w:rsidR="004422FE">
        <w:rPr>
          <w:lang w:val="el-GR"/>
          <w14:ligatures w14:val="standard"/>
        </w:rPr>
        <w:t xml:space="preserve">το </w:t>
      </w:r>
      <w:r w:rsidR="004422FE">
        <w:rPr>
          <w14:ligatures w14:val="standard"/>
        </w:rPr>
        <w:t>authentication</w:t>
      </w:r>
      <w:r w:rsidR="004422FE" w:rsidRPr="004422FE">
        <w:rPr>
          <w:lang w:val="el-GR"/>
          <w14:ligatures w14:val="standard"/>
        </w:rPr>
        <w:t xml:space="preserve"> </w:t>
      </w:r>
      <w:r w:rsidR="00BA6B2B">
        <w:rPr>
          <w:lang w:val="el-GR"/>
          <w14:ligatures w14:val="standard"/>
        </w:rPr>
        <w:t xml:space="preserve">και την διαχείριση των δεδομένων στις σελίδες </w:t>
      </w:r>
      <w:r w:rsidR="00BA6B2B">
        <w:rPr>
          <w14:ligatures w14:val="standard"/>
        </w:rPr>
        <w:t>Team</w:t>
      </w:r>
      <w:r w:rsidR="00BA6B2B" w:rsidRPr="00BA6B2B">
        <w:rPr>
          <w:lang w:val="el-GR"/>
          <w14:ligatures w14:val="standard"/>
        </w:rPr>
        <w:t xml:space="preserve"> </w:t>
      </w:r>
      <w:r w:rsidR="00BA6B2B">
        <w:rPr>
          <w:lang w:val="el-GR"/>
          <w14:ligatures w14:val="standard"/>
        </w:rPr>
        <w:t xml:space="preserve">και </w:t>
      </w:r>
      <w:r w:rsidR="00BA6B2B">
        <w:rPr>
          <w14:ligatures w14:val="standard"/>
        </w:rPr>
        <w:t>Standings</w:t>
      </w:r>
      <w:r w:rsidR="00BA6B2B" w:rsidRPr="00BA6B2B">
        <w:rPr>
          <w:lang w:val="el-GR"/>
          <w14:ligatures w14:val="standard"/>
        </w:rPr>
        <w:t xml:space="preserve">. </w:t>
      </w:r>
      <w:r w:rsidR="00B02789">
        <w:rPr>
          <w:lang w:val="el-GR"/>
          <w14:ligatures w14:val="standard"/>
        </w:rPr>
        <w:t>Στην συνέχεια, στο διάστημα μέχρι τις 24/5</w:t>
      </w:r>
      <w:r w:rsidR="00876877">
        <w:rPr>
          <w:lang w:val="el-GR"/>
          <w14:ligatures w14:val="standard"/>
        </w:rPr>
        <w:t xml:space="preserve">, εργαζόμασταν από κοινού για να λύσουμε θέματα </w:t>
      </w:r>
      <w:r w:rsidR="00AD5313">
        <w:rPr>
          <w:lang w:val="el-GR"/>
          <w14:ligatures w14:val="standard"/>
        </w:rPr>
        <w:t xml:space="preserve">περίπλοκων ελέγχων </w:t>
      </w:r>
      <w:r w:rsidR="00876877">
        <w:rPr>
          <w:lang w:val="el-GR"/>
          <w14:ligatures w14:val="standard"/>
        </w:rPr>
        <w:t>στην προσθήκη</w:t>
      </w:r>
      <w:r w:rsidR="00AD5313">
        <w:rPr>
          <w:lang w:val="el-GR"/>
          <w14:ligatures w14:val="standard"/>
        </w:rPr>
        <w:t xml:space="preserve">, </w:t>
      </w:r>
      <w:r w:rsidR="00AD0A64">
        <w:rPr>
          <w:lang w:val="el-GR"/>
          <w14:ligatures w14:val="standard"/>
        </w:rPr>
        <w:t>ενημέρωση και διαγραφή δεδομένων. Από τότε μέχρι και το Σάββατο 27/5</w:t>
      </w:r>
      <w:r w:rsidR="0084134E">
        <w:rPr>
          <w:lang w:val="el-GR"/>
          <w14:ligatures w14:val="standard"/>
        </w:rPr>
        <w:t xml:space="preserve">, ανεβάσαμε το </w:t>
      </w:r>
      <w:r w:rsidR="0084134E">
        <w:rPr>
          <w14:ligatures w14:val="standard"/>
        </w:rPr>
        <w:t>project</w:t>
      </w:r>
      <w:r w:rsidR="0084134E" w:rsidRPr="0084134E">
        <w:rPr>
          <w:lang w:val="el-GR"/>
          <w14:ligatures w14:val="standard"/>
        </w:rPr>
        <w:t xml:space="preserve"> </w:t>
      </w:r>
      <w:r w:rsidR="0084134E">
        <w:rPr>
          <w:lang w:val="el-GR"/>
          <w14:ligatures w14:val="standard"/>
        </w:rPr>
        <w:t xml:space="preserve">στο </w:t>
      </w:r>
      <w:r w:rsidR="0084134E">
        <w:rPr>
          <w14:ligatures w14:val="standard"/>
        </w:rPr>
        <w:t>Heroku</w:t>
      </w:r>
      <w:r w:rsidR="0084134E" w:rsidRPr="0084134E">
        <w:rPr>
          <w:lang w:val="el-GR"/>
          <w14:ligatures w14:val="standard"/>
        </w:rPr>
        <w:t xml:space="preserve"> </w:t>
      </w:r>
      <w:r w:rsidR="0084134E">
        <w:rPr>
          <w:lang w:val="el-GR"/>
          <w14:ligatures w14:val="standard"/>
        </w:rPr>
        <w:t xml:space="preserve">και </w:t>
      </w:r>
      <w:r w:rsidR="0084134E">
        <w:rPr>
          <w:lang w:val="el-GR"/>
          <w14:ligatures w14:val="standard"/>
        </w:rPr>
        <w:lastRenderedPageBreak/>
        <w:t xml:space="preserve">πραγματοποιούσαμε </w:t>
      </w:r>
      <w:r w:rsidR="0084134E">
        <w:rPr>
          <w14:ligatures w14:val="standard"/>
        </w:rPr>
        <w:t>test</w:t>
      </w:r>
      <w:r w:rsidR="0084134E" w:rsidRPr="0084134E">
        <w:rPr>
          <w:lang w:val="el-GR"/>
          <w14:ligatures w14:val="standard"/>
        </w:rPr>
        <w:t xml:space="preserve"> </w:t>
      </w:r>
      <w:r w:rsidR="0084134E">
        <w:rPr>
          <w14:ligatures w14:val="standard"/>
        </w:rPr>
        <w:t>runs</w:t>
      </w:r>
      <w:r w:rsidR="0084134E" w:rsidRPr="0084134E">
        <w:rPr>
          <w:lang w:val="el-GR"/>
          <w14:ligatures w14:val="standard"/>
        </w:rPr>
        <w:t xml:space="preserve"> </w:t>
      </w:r>
      <w:r w:rsidR="0084134E">
        <w:rPr>
          <w:lang w:val="el-GR"/>
          <w14:ligatures w14:val="standard"/>
        </w:rPr>
        <w:t xml:space="preserve">για να εντοπίσουμε τυχόν </w:t>
      </w:r>
      <w:r w:rsidR="0084134E">
        <w:rPr>
          <w14:ligatures w14:val="standard"/>
        </w:rPr>
        <w:t>bugs</w:t>
      </w:r>
      <w:r w:rsidR="0084134E" w:rsidRPr="0084134E">
        <w:rPr>
          <w:lang w:val="el-GR"/>
          <w14:ligatures w14:val="standard"/>
        </w:rPr>
        <w:t xml:space="preserve"> </w:t>
      </w:r>
      <w:r w:rsidR="0084134E">
        <w:rPr>
          <w:lang w:val="el-GR"/>
          <w14:ligatures w14:val="standard"/>
        </w:rPr>
        <w:t>στην εφαρμογ</w:t>
      </w:r>
      <w:r w:rsidR="001F7A9C">
        <w:rPr>
          <w:lang w:val="el-GR"/>
          <w14:ligatures w14:val="standard"/>
        </w:rPr>
        <w:t xml:space="preserve">ή. Καταλήγοντας, στο παρόν και την </w:t>
      </w:r>
      <w:r w:rsidR="00D2690E">
        <w:rPr>
          <w:lang w:val="el-GR"/>
          <w14:ligatures w14:val="standard"/>
        </w:rPr>
        <w:t xml:space="preserve">διορία της εργασίας ολοκληρώσαμε την έκθεση και την </w:t>
      </w:r>
      <w:r w:rsidR="004A21BD">
        <w:rPr>
          <w:lang w:val="el-GR"/>
          <w14:ligatures w14:val="standard"/>
        </w:rPr>
        <w:t>μικρού μεγέθους παρουσίαση.</w:t>
      </w:r>
    </w:p>
    <w:p w14:paraId="5F068C14" w14:textId="77777777" w:rsidR="00B817BB" w:rsidRDefault="00B817BB" w:rsidP="00C058D7">
      <w:pPr>
        <w:pStyle w:val="CCSDescription"/>
        <w:rPr>
          <w:lang w:val="el-GR"/>
          <w14:ligatures w14:val="standard"/>
        </w:rPr>
      </w:pPr>
    </w:p>
    <w:p w14:paraId="2FA83D0F" w14:textId="77777777" w:rsidR="00B817BB" w:rsidRPr="0084134E" w:rsidRDefault="00B817BB" w:rsidP="00C058D7">
      <w:pPr>
        <w:pStyle w:val="CCSDescription"/>
        <w:rPr>
          <w:lang w:val="el-GR"/>
          <w14:ligatures w14:val="standard"/>
        </w:rPr>
      </w:pPr>
    </w:p>
    <w:p w14:paraId="5A95FD93" w14:textId="558768DC" w:rsidR="00816155" w:rsidRPr="00816155" w:rsidRDefault="00816155" w:rsidP="00816155">
      <w:pPr>
        <w:pStyle w:val="CCSHead"/>
        <w:rPr>
          <w:lang w:eastAsia="it-IT"/>
          <w14:ligatures w14:val="standard"/>
        </w:rPr>
      </w:pPr>
      <w:r w:rsidRPr="00816155">
        <w:rPr>
          <w:lang w:eastAsia="it-IT"/>
          <w14:ligatures w14:val="standard"/>
        </w:rPr>
        <w:t>8</w:t>
      </w:r>
      <w:r w:rsidRPr="00816155">
        <w:rPr>
          <w:lang w:eastAsia="it-IT"/>
          <w14:ligatures w14:val="standard"/>
        </w:rPr>
        <w:t xml:space="preserve"> </w:t>
      </w:r>
      <w:r>
        <w:rPr>
          <w:lang w:val="el-GR" w:eastAsia="it-IT"/>
          <w14:ligatures w14:val="standard"/>
        </w:rPr>
        <w:t>Σύνδεσμοι</w:t>
      </w:r>
      <w:r w:rsidRPr="00816155">
        <w:rPr>
          <w:lang w:eastAsia="it-IT"/>
          <w14:ligatures w14:val="standard"/>
        </w:rPr>
        <w:t xml:space="preserve"> </w:t>
      </w:r>
      <w:r>
        <w:rPr>
          <w:lang w:val="el-GR" w:eastAsia="it-IT"/>
          <w14:ligatures w14:val="standard"/>
        </w:rPr>
        <w:t>του</w:t>
      </w:r>
      <w:r w:rsidRPr="0081615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Project</w:t>
      </w:r>
    </w:p>
    <w:p w14:paraId="52C750C9" w14:textId="30A24CAE" w:rsidR="00124768" w:rsidRDefault="00816155" w:rsidP="00C058D7">
      <w:pPr>
        <w:pStyle w:val="CCSDescription"/>
        <w:rPr>
          <w14:ligatures w14:val="standard"/>
        </w:rPr>
      </w:pPr>
      <w:proofErr w:type="spellStart"/>
      <w:r>
        <w:rPr>
          <w14:ligatures w14:val="standard"/>
        </w:rPr>
        <w:t>Github</w:t>
      </w:r>
      <w:proofErr w:type="spellEnd"/>
      <w:r>
        <w:rPr>
          <w14:ligatures w14:val="standard"/>
        </w:rPr>
        <w:t xml:space="preserve"> repository: </w:t>
      </w:r>
      <w:hyperlink r:id="rId12" w:history="1">
        <w:r w:rsidR="00990E2F" w:rsidRPr="007652E6">
          <w:rPr>
            <w:rStyle w:val="-"/>
            <w14:ligatures w14:val="standard"/>
          </w:rPr>
          <w:t>https://github.com/tsaperlein/Local_League</w:t>
        </w:r>
      </w:hyperlink>
    </w:p>
    <w:p w14:paraId="29EA40D5" w14:textId="5B2641B0" w:rsidR="00990E2F" w:rsidRDefault="00AA220A" w:rsidP="00C058D7">
      <w:pPr>
        <w:pStyle w:val="CCSDescription"/>
        <w:rPr>
          <w14:ligatures w14:val="standard"/>
        </w:rPr>
      </w:pPr>
      <w:r>
        <w:rPr>
          <w14:ligatures w14:val="standard"/>
        </w:rPr>
        <w:t xml:space="preserve">Local League website: </w:t>
      </w:r>
      <w:hyperlink r:id="rId13" w:history="1">
        <w:r w:rsidRPr="007652E6">
          <w:rPr>
            <w:rStyle w:val="-"/>
            <w14:ligatures w14:val="standard"/>
          </w:rPr>
          <w:t>https://local-league.herokuapp.com/Local-League/main-page</w:t>
        </w:r>
      </w:hyperlink>
    </w:p>
    <w:p w14:paraId="3D1D93DA" w14:textId="77777777" w:rsidR="008B72BE" w:rsidRPr="00816155" w:rsidRDefault="008B72BE" w:rsidP="00C058D7">
      <w:pPr>
        <w:pStyle w:val="CCSDescription"/>
        <w:jc w:val="left"/>
        <w:rPr>
          <w14:ligatures w14:val="standard"/>
        </w:rPr>
      </w:pPr>
    </w:p>
    <w:p w14:paraId="310A7871" w14:textId="1C5673EB" w:rsidR="00001CE4" w:rsidRPr="00433FF1" w:rsidRDefault="00AA5BF1" w:rsidP="00AA5BF1">
      <w:pPr>
        <w:pStyle w:val="ReferenceHead"/>
        <w:rPr>
          <w:lang w:val="el-GR"/>
          <w14:ligatures w14:val="standard"/>
        </w:rPr>
      </w:pPr>
      <w:r w:rsidRPr="00586A35">
        <w:rPr>
          <w14:ligatures w14:val="standard"/>
        </w:rPr>
        <w:t>REFERENCES</w:t>
      </w:r>
    </w:p>
    <w:p w14:paraId="3D01838C" w14:textId="05C26936" w:rsidR="00FC44BE" w:rsidRPr="004F48E7" w:rsidRDefault="00586A35" w:rsidP="00732D22">
      <w:pPr>
        <w:pStyle w:val="Bibentry"/>
        <w:rPr>
          <w:rFonts w:eastAsia="Times New Roman"/>
          <w:lang w:val="el-GR"/>
        </w:rPr>
      </w:pPr>
      <w:r w:rsidRPr="004F48E7">
        <w:rPr>
          <w:lang w:val="el-GR"/>
          <w14:ligatures w14:val="standard"/>
        </w:rPr>
        <w:t>[1]</w:t>
      </w:r>
      <w:r w:rsidR="00BC5BDA" w:rsidRPr="004F48E7">
        <w:rPr>
          <w:lang w:val="el-GR"/>
          <w14:ligatures w14:val="standard"/>
        </w:rPr>
        <w:tab/>
      </w:r>
      <w:hyperlink r:id="rId14" w:history="1">
        <w:r w:rsidR="00FC44BE">
          <w:rPr>
            <w:rStyle w:val="-"/>
            <w:rFonts w:eastAsia="Times New Roman"/>
          </w:rPr>
          <w:t>https</w:t>
        </w:r>
        <w:r w:rsidR="00FC44BE" w:rsidRPr="004F48E7">
          <w:rPr>
            <w:rStyle w:val="-"/>
            <w:rFonts w:eastAsia="Times New Roman"/>
            <w:lang w:val="el-GR"/>
          </w:rPr>
          <w:t>://</w:t>
        </w:r>
        <w:proofErr w:type="spellStart"/>
        <w:r w:rsidR="00FC44BE">
          <w:rPr>
            <w:rStyle w:val="-"/>
            <w:rFonts w:eastAsia="Times New Roman"/>
          </w:rPr>
          <w:t>epsachaias</w:t>
        </w:r>
        <w:proofErr w:type="spellEnd"/>
        <w:r w:rsidR="00FC44BE" w:rsidRPr="004F48E7">
          <w:rPr>
            <w:rStyle w:val="-"/>
            <w:rFonts w:eastAsia="Times New Roman"/>
            <w:lang w:val="el-GR"/>
          </w:rPr>
          <w:t>.</w:t>
        </w:r>
        <w:r w:rsidR="00FC44BE">
          <w:rPr>
            <w:rStyle w:val="-"/>
            <w:rFonts w:eastAsia="Times New Roman"/>
          </w:rPr>
          <w:t>gr</w:t>
        </w:r>
        <w:r w:rsidR="00FC44BE" w:rsidRPr="004F48E7">
          <w:rPr>
            <w:rStyle w:val="-"/>
            <w:rFonts w:eastAsia="Times New Roman"/>
            <w:lang w:val="el-GR"/>
          </w:rPr>
          <w:t>/?</w:t>
        </w:r>
        <w:r w:rsidR="00FC44BE">
          <w:rPr>
            <w:rStyle w:val="-"/>
            <w:rFonts w:eastAsia="Times New Roman"/>
          </w:rPr>
          <w:t>page</w:t>
        </w:r>
        <w:r w:rsidR="00FC44BE" w:rsidRPr="004F48E7">
          <w:rPr>
            <w:rStyle w:val="-"/>
            <w:rFonts w:eastAsia="Times New Roman"/>
            <w:lang w:val="el-GR"/>
          </w:rPr>
          <w:t>_</w:t>
        </w:r>
        <w:r w:rsidR="00FC44BE">
          <w:rPr>
            <w:rStyle w:val="-"/>
            <w:rFonts w:eastAsia="Times New Roman"/>
          </w:rPr>
          <w:t>id</w:t>
        </w:r>
        <w:r w:rsidR="00FC44BE" w:rsidRPr="004F48E7">
          <w:rPr>
            <w:rStyle w:val="-"/>
            <w:rFonts w:eastAsia="Times New Roman"/>
            <w:lang w:val="el-GR"/>
          </w:rPr>
          <w:t>=390</w:t>
        </w:r>
      </w:hyperlink>
      <w:r w:rsidR="00FC44BE" w:rsidRPr="004F48E7">
        <w:rPr>
          <w:rFonts w:eastAsia="Times New Roman"/>
          <w:lang w:val="el-GR"/>
        </w:rPr>
        <w:t>.</w:t>
      </w:r>
    </w:p>
    <w:p w14:paraId="002E9B3D" w14:textId="7FFD8C6F" w:rsidR="00732D22" w:rsidRPr="004F48E7" w:rsidRDefault="00732D22" w:rsidP="00732D22">
      <w:pPr>
        <w:pStyle w:val="Bibentry"/>
        <w:rPr>
          <w:szCs w:val="14"/>
          <w:lang w:val="el-GR"/>
          <w14:ligatures w14:val="standard"/>
        </w:rPr>
      </w:pPr>
    </w:p>
    <w:p w14:paraId="1706213E" w14:textId="4737FDF5" w:rsidR="000E64FC" w:rsidRPr="004F48E7" w:rsidRDefault="00586A35" w:rsidP="00732D22">
      <w:pPr>
        <w:pStyle w:val="Bibentry"/>
        <w:rPr>
          <w:lang w:val="el-GR"/>
        </w:rPr>
      </w:pPr>
      <w:r w:rsidRPr="004F48E7">
        <w:rPr>
          <w:lang w:val="el-GR"/>
          <w14:ligatures w14:val="standard"/>
        </w:rPr>
        <w:t>[2]</w:t>
      </w:r>
      <w:r w:rsidR="00BC5BDA" w:rsidRPr="004F48E7">
        <w:rPr>
          <w:lang w:val="el-GR"/>
          <w14:ligatures w14:val="standard"/>
        </w:rPr>
        <w:tab/>
      </w:r>
      <w:hyperlink r:id="rId15" w:history="1">
        <w:r w:rsidR="00220C57" w:rsidRPr="008F48BD">
          <w:rPr>
            <w:rStyle w:val="-"/>
          </w:rPr>
          <w:t>https</w:t>
        </w:r>
        <w:r w:rsidR="00220C57" w:rsidRPr="004F48E7">
          <w:rPr>
            <w:rStyle w:val="-"/>
            <w:lang w:val="el-GR"/>
          </w:rPr>
          <w:t>://</w:t>
        </w:r>
        <w:r w:rsidR="00220C57" w:rsidRPr="008F48BD">
          <w:rPr>
            <w:rStyle w:val="-"/>
          </w:rPr>
          <w:t>www</w:t>
        </w:r>
        <w:r w:rsidR="00220C57" w:rsidRPr="004F48E7">
          <w:rPr>
            <w:rStyle w:val="-"/>
            <w:lang w:val="el-GR"/>
          </w:rPr>
          <w:t>.</w:t>
        </w:r>
        <w:proofErr w:type="spellStart"/>
        <w:r w:rsidR="00220C57" w:rsidRPr="008F48BD">
          <w:rPr>
            <w:rStyle w:val="-"/>
          </w:rPr>
          <w:t>epsath</w:t>
        </w:r>
        <w:proofErr w:type="spellEnd"/>
        <w:r w:rsidR="00220C57" w:rsidRPr="004F48E7">
          <w:rPr>
            <w:rStyle w:val="-"/>
            <w:lang w:val="el-GR"/>
          </w:rPr>
          <w:t>.</w:t>
        </w:r>
        <w:r w:rsidR="00220C57" w:rsidRPr="008F48BD">
          <w:rPr>
            <w:rStyle w:val="-"/>
          </w:rPr>
          <w:t>gr</w:t>
        </w:r>
        <w:r w:rsidR="00220C57" w:rsidRPr="004F48E7">
          <w:rPr>
            <w:rStyle w:val="-"/>
            <w:lang w:val="el-GR"/>
          </w:rPr>
          <w:t>/</w:t>
        </w:r>
      </w:hyperlink>
    </w:p>
    <w:p w14:paraId="4D08A436" w14:textId="77777777" w:rsidR="00220C57" w:rsidRPr="004F48E7" w:rsidRDefault="00220C57" w:rsidP="00732D22">
      <w:pPr>
        <w:pStyle w:val="Bibentry"/>
        <w:rPr>
          <w:lang w:val="el-GR"/>
        </w:rPr>
      </w:pPr>
    </w:p>
    <w:p w14:paraId="1D5F18FC" w14:textId="3FE1CE0D" w:rsidR="00220C57" w:rsidRPr="004F48E7" w:rsidRDefault="00586A35" w:rsidP="008F76A2">
      <w:pPr>
        <w:pStyle w:val="Bibentry"/>
        <w:rPr>
          <w:lang w:val="el-GR"/>
        </w:rPr>
      </w:pPr>
      <w:r w:rsidRPr="004F48E7">
        <w:rPr>
          <w:lang w:val="el-GR"/>
          <w14:ligatures w14:val="standard"/>
        </w:rPr>
        <w:t>[3]</w:t>
      </w:r>
      <w:r w:rsidR="00BC5BDA" w:rsidRPr="004F48E7">
        <w:rPr>
          <w:lang w:val="el-GR"/>
          <w14:ligatures w14:val="standard"/>
        </w:rPr>
        <w:tab/>
      </w:r>
      <w:hyperlink r:id="rId16" w:history="1">
        <w:r w:rsidR="008F76A2" w:rsidRPr="008F48BD">
          <w:rPr>
            <w:rStyle w:val="-"/>
          </w:rPr>
          <w:t>https</w:t>
        </w:r>
        <w:r w:rsidR="008F76A2" w:rsidRPr="004F48E7">
          <w:rPr>
            <w:rStyle w:val="-"/>
            <w:lang w:val="el-GR"/>
          </w:rPr>
          <w:t>://</w:t>
        </w:r>
        <w:r w:rsidR="008F76A2" w:rsidRPr="008F48BD">
          <w:rPr>
            <w:rStyle w:val="-"/>
          </w:rPr>
          <w:t>www</w:t>
        </w:r>
        <w:r w:rsidR="008F76A2" w:rsidRPr="004F48E7">
          <w:rPr>
            <w:rStyle w:val="-"/>
            <w:lang w:val="el-GR"/>
          </w:rPr>
          <w:t>.</w:t>
        </w:r>
        <w:proofErr w:type="spellStart"/>
        <w:r w:rsidR="008F76A2" w:rsidRPr="008F48BD">
          <w:rPr>
            <w:rStyle w:val="-"/>
          </w:rPr>
          <w:t>slgr</w:t>
        </w:r>
        <w:proofErr w:type="spellEnd"/>
        <w:r w:rsidR="008F76A2" w:rsidRPr="004F48E7">
          <w:rPr>
            <w:rStyle w:val="-"/>
            <w:lang w:val="el-GR"/>
          </w:rPr>
          <w:t>.</w:t>
        </w:r>
        <w:r w:rsidR="008F76A2" w:rsidRPr="008F48BD">
          <w:rPr>
            <w:rStyle w:val="-"/>
          </w:rPr>
          <w:t>gr</w:t>
        </w:r>
        <w:r w:rsidR="008F76A2" w:rsidRPr="004F48E7">
          <w:rPr>
            <w:rStyle w:val="-"/>
            <w:lang w:val="el-GR"/>
          </w:rPr>
          <w:t>/</w:t>
        </w:r>
        <w:proofErr w:type="spellStart"/>
        <w:r w:rsidR="008F76A2" w:rsidRPr="008F48BD">
          <w:rPr>
            <w:rStyle w:val="-"/>
          </w:rPr>
          <w:t>el</w:t>
        </w:r>
        <w:proofErr w:type="spellEnd"/>
        <w:r w:rsidR="008F76A2" w:rsidRPr="004F48E7">
          <w:rPr>
            <w:rStyle w:val="-"/>
            <w:lang w:val="el-GR"/>
          </w:rPr>
          <w:t>/</w:t>
        </w:r>
      </w:hyperlink>
    </w:p>
    <w:p w14:paraId="79149BD6" w14:textId="77777777" w:rsidR="008F76A2" w:rsidRPr="004F48E7" w:rsidRDefault="008F76A2" w:rsidP="008F76A2">
      <w:pPr>
        <w:pStyle w:val="Bibentry"/>
        <w:rPr>
          <w:lang w:val="el-GR"/>
        </w:rPr>
      </w:pPr>
    </w:p>
    <w:p w14:paraId="72FE8017" w14:textId="20354987" w:rsidR="00732D22" w:rsidRPr="004F48E7" w:rsidRDefault="00586A35" w:rsidP="00D341FA">
      <w:pPr>
        <w:pStyle w:val="Bibentry"/>
        <w:rPr>
          <w:lang w:val="el-GR"/>
        </w:rPr>
      </w:pPr>
      <w:r w:rsidRPr="004F48E7">
        <w:rPr>
          <w:lang w:val="el-GR"/>
          <w14:ligatures w14:val="standard"/>
        </w:rPr>
        <w:t>[4]</w:t>
      </w:r>
      <w:r w:rsidR="00BC5BDA" w:rsidRPr="004F48E7">
        <w:rPr>
          <w:lang w:val="el-GR"/>
          <w14:ligatures w14:val="standard"/>
        </w:rPr>
        <w:tab/>
      </w:r>
      <w:hyperlink r:id="rId17" w:history="1">
        <w:r w:rsidR="009D21BE" w:rsidRPr="008F48BD">
          <w:rPr>
            <w:rStyle w:val="-"/>
          </w:rPr>
          <w:t>https</w:t>
        </w:r>
        <w:r w:rsidR="009D21BE" w:rsidRPr="004F48E7">
          <w:rPr>
            <w:rStyle w:val="-"/>
            <w:lang w:val="el-GR"/>
          </w:rPr>
          <w:t>://</w:t>
        </w:r>
        <w:r w:rsidR="009D21BE" w:rsidRPr="008F48BD">
          <w:rPr>
            <w:rStyle w:val="-"/>
          </w:rPr>
          <w:t>www</w:t>
        </w:r>
        <w:r w:rsidR="009D21BE" w:rsidRPr="004F48E7">
          <w:rPr>
            <w:rStyle w:val="-"/>
            <w:lang w:val="el-GR"/>
          </w:rPr>
          <w:t>.</w:t>
        </w:r>
        <w:proofErr w:type="spellStart"/>
        <w:r w:rsidR="009D21BE" w:rsidRPr="008F48BD">
          <w:rPr>
            <w:rStyle w:val="-"/>
          </w:rPr>
          <w:t>premierleague</w:t>
        </w:r>
        <w:proofErr w:type="spellEnd"/>
        <w:r w:rsidR="009D21BE" w:rsidRPr="004F48E7">
          <w:rPr>
            <w:rStyle w:val="-"/>
            <w:lang w:val="el-GR"/>
          </w:rPr>
          <w:t>.</w:t>
        </w:r>
        <w:r w:rsidR="009D21BE" w:rsidRPr="008F48BD">
          <w:rPr>
            <w:rStyle w:val="-"/>
          </w:rPr>
          <w:t>com</w:t>
        </w:r>
        <w:r w:rsidR="009D21BE" w:rsidRPr="004F48E7">
          <w:rPr>
            <w:rStyle w:val="-"/>
            <w:lang w:val="el-GR"/>
          </w:rPr>
          <w:t>/</w:t>
        </w:r>
        <w:proofErr w:type="spellStart"/>
        <w:r w:rsidR="009D21BE" w:rsidRPr="008F48BD">
          <w:rPr>
            <w:rStyle w:val="-"/>
          </w:rPr>
          <w:t>matchweek</w:t>
        </w:r>
        <w:proofErr w:type="spellEnd"/>
        <w:r w:rsidR="009D21BE" w:rsidRPr="004F48E7">
          <w:rPr>
            <w:rStyle w:val="-"/>
            <w:lang w:val="el-GR"/>
          </w:rPr>
          <w:t>/7868/</w:t>
        </w:r>
        <w:r w:rsidR="009D21BE" w:rsidRPr="008F48BD">
          <w:rPr>
            <w:rStyle w:val="-"/>
          </w:rPr>
          <w:t>blog</w:t>
        </w:r>
      </w:hyperlink>
    </w:p>
    <w:p w14:paraId="170D1670" w14:textId="77777777" w:rsidR="009D21BE" w:rsidRPr="004F48E7" w:rsidRDefault="009D21BE" w:rsidP="00D341FA">
      <w:pPr>
        <w:pStyle w:val="Bibentry"/>
        <w:rPr>
          <w:lang w:val="el-GR"/>
          <w14:ligatures w14:val="standard"/>
        </w:rPr>
      </w:pPr>
      <w:bookmarkStart w:id="0" w:name="intm"/>
      <w:bookmarkEnd w:id="0"/>
    </w:p>
    <w:p w14:paraId="7D8D8873" w14:textId="29A95855" w:rsidR="00ED5EBB" w:rsidRPr="004F48E7" w:rsidRDefault="00B93EC3" w:rsidP="00ED5EBB">
      <w:pPr>
        <w:pStyle w:val="Bibentry"/>
        <w:rPr>
          <w:lang w:val="el-GR"/>
          <w14:ligatures w14:val="standard"/>
        </w:rPr>
      </w:pPr>
      <w:r w:rsidRPr="004F48E7">
        <w:rPr>
          <w:lang w:val="el-GR"/>
          <w14:ligatures w14:val="standard"/>
        </w:rPr>
        <w:t>[5]</w:t>
      </w:r>
      <w:r w:rsidR="00ED5EBB" w:rsidRPr="004F48E7">
        <w:rPr>
          <w:lang w:val="el-GR"/>
          <w14:ligatures w14:val="standard"/>
        </w:rPr>
        <w:tab/>
      </w:r>
      <w:hyperlink r:id="rId18" w:history="1">
        <w:r w:rsidR="00ED5EBB" w:rsidRPr="008F48BD">
          <w:rPr>
            <w:rStyle w:val="-"/>
            <w14:ligatures w14:val="standard"/>
          </w:rPr>
          <w:t>https</w:t>
        </w:r>
        <w:r w:rsidR="00ED5EBB" w:rsidRPr="004F48E7">
          <w:rPr>
            <w:rStyle w:val="-"/>
            <w:lang w:val="el-GR"/>
            <w14:ligatures w14:val="standard"/>
          </w:rPr>
          <w:t>://</w:t>
        </w:r>
        <w:proofErr w:type="spellStart"/>
        <w:r w:rsidR="00ED5EBB" w:rsidRPr="008F48BD">
          <w:rPr>
            <w:rStyle w:val="-"/>
            <w14:ligatures w14:val="standard"/>
          </w:rPr>
          <w:t>erdmaker</w:t>
        </w:r>
        <w:proofErr w:type="spellEnd"/>
        <w:r w:rsidR="00ED5EBB" w:rsidRPr="004F48E7">
          <w:rPr>
            <w:rStyle w:val="-"/>
            <w:lang w:val="el-GR"/>
            <w14:ligatures w14:val="standard"/>
          </w:rPr>
          <w:t>.</w:t>
        </w:r>
        <w:r w:rsidR="00ED5EBB" w:rsidRPr="008F48BD">
          <w:rPr>
            <w:rStyle w:val="-"/>
            <w14:ligatures w14:val="standard"/>
          </w:rPr>
          <w:t>com</w:t>
        </w:r>
        <w:r w:rsidR="00ED5EBB" w:rsidRPr="004F48E7">
          <w:rPr>
            <w:rStyle w:val="-"/>
            <w:lang w:val="el-GR"/>
            <w14:ligatures w14:val="standard"/>
          </w:rPr>
          <w:t>/</w:t>
        </w:r>
        <w:r w:rsidR="00ED5EBB" w:rsidRPr="008F48BD">
          <w:rPr>
            <w:rStyle w:val="-"/>
            <w14:ligatures w14:val="standard"/>
          </w:rPr>
          <w:t>editor</w:t>
        </w:r>
      </w:hyperlink>
    </w:p>
    <w:p w14:paraId="31E7E847" w14:textId="77777777" w:rsidR="00CF05F1" w:rsidRPr="004F48E7" w:rsidRDefault="00CF05F1" w:rsidP="00ED5EBB">
      <w:pPr>
        <w:pStyle w:val="Bibentry"/>
        <w:rPr>
          <w:lang w:val="el-GR"/>
          <w14:ligatures w14:val="standard"/>
        </w:rPr>
      </w:pPr>
    </w:p>
    <w:p w14:paraId="0D40DC66" w14:textId="2F8EA361" w:rsidR="00001CE4" w:rsidRDefault="00001CE4" w:rsidP="00ED5EB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>[6]</w:t>
      </w:r>
      <w:r>
        <w:rPr>
          <w:lang w:val="el-GR"/>
          <w14:ligatures w14:val="standard"/>
        </w:rPr>
        <w:tab/>
      </w:r>
      <w:hyperlink r:id="rId19" w:history="1">
        <w:r w:rsidRPr="008F48BD">
          <w:rPr>
            <w:rStyle w:val="-"/>
            <w:lang w:val="el-GR"/>
            <w14:ligatures w14:val="standard"/>
          </w:rPr>
          <w:t>https://www.dbdesigner.net/</w:t>
        </w:r>
      </w:hyperlink>
    </w:p>
    <w:p w14:paraId="235835C8" w14:textId="77777777" w:rsidR="00001CE4" w:rsidRDefault="00001CE4" w:rsidP="00ED5EBB">
      <w:pPr>
        <w:pStyle w:val="Bibentry"/>
        <w:rPr>
          <w:lang w:val="el-GR"/>
          <w14:ligatures w14:val="standard"/>
        </w:rPr>
      </w:pPr>
    </w:p>
    <w:p w14:paraId="3EDFE152" w14:textId="3931F76B" w:rsidR="00001CE4" w:rsidRDefault="00516DDF" w:rsidP="00ED5EB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>[7]</w:t>
      </w:r>
      <w:r>
        <w:rPr>
          <w:lang w:val="el-GR"/>
          <w14:ligatures w14:val="standard"/>
        </w:rPr>
        <w:tab/>
      </w:r>
      <w:hyperlink r:id="rId20" w:history="1">
        <w:r w:rsidRPr="008F48BD">
          <w:rPr>
            <w:rStyle w:val="-"/>
            <w:lang w:val="el-GR"/>
            <w14:ligatures w14:val="standard"/>
          </w:rPr>
          <w:t>https://github.com/</w:t>
        </w:r>
      </w:hyperlink>
    </w:p>
    <w:p w14:paraId="01D1A5E3" w14:textId="77777777" w:rsidR="007662C4" w:rsidRDefault="007662C4" w:rsidP="00ED5EBB">
      <w:pPr>
        <w:pStyle w:val="Bibentry"/>
        <w:rPr>
          <w:lang w:val="el-GR"/>
          <w14:ligatures w14:val="standard"/>
        </w:rPr>
      </w:pPr>
    </w:p>
    <w:p w14:paraId="3B26470F" w14:textId="6268B8FB" w:rsidR="007662C4" w:rsidRPr="004F48E7" w:rsidRDefault="007662C4" w:rsidP="00755B1B">
      <w:pPr>
        <w:pStyle w:val="Bibentry"/>
        <w:rPr>
          <w:lang w:val="el-GR"/>
          <w14:ligatures w14:val="standard"/>
        </w:rPr>
      </w:pPr>
      <w:r w:rsidRPr="004F48E7">
        <w:rPr>
          <w:lang w:val="el-GR"/>
          <w14:ligatures w14:val="standard"/>
        </w:rPr>
        <w:t>[8]</w:t>
      </w:r>
      <w:r w:rsidR="00755B1B">
        <w:rPr>
          <w:lang w:val="el-GR"/>
          <w14:ligatures w14:val="standard"/>
        </w:rPr>
        <w:tab/>
      </w:r>
      <w:hyperlink r:id="rId21" w:history="1">
        <w:r w:rsidR="00755B1B" w:rsidRPr="008F48BD">
          <w:rPr>
            <w:rStyle w:val="-"/>
            <w14:ligatures w14:val="standard"/>
          </w:rPr>
          <w:t>https</w:t>
        </w:r>
        <w:r w:rsidR="00755B1B" w:rsidRPr="004F48E7">
          <w:rPr>
            <w:rStyle w:val="-"/>
            <w:lang w:val="el-GR"/>
            <w14:ligatures w14:val="standard"/>
          </w:rPr>
          <w:t>://</w:t>
        </w:r>
        <w:r w:rsidR="00755B1B" w:rsidRPr="008F48BD">
          <w:rPr>
            <w:rStyle w:val="-"/>
            <w14:ligatures w14:val="standard"/>
          </w:rPr>
          <w:t>www</w:t>
        </w:r>
        <w:r w:rsidR="00755B1B" w:rsidRPr="004F48E7">
          <w:rPr>
            <w:rStyle w:val="-"/>
            <w:lang w:val="el-GR"/>
            <w14:ligatures w14:val="standard"/>
          </w:rPr>
          <w:t>.</w:t>
        </w:r>
        <w:proofErr w:type="spellStart"/>
        <w:r w:rsidR="00755B1B" w:rsidRPr="008F48BD">
          <w:rPr>
            <w:rStyle w:val="-"/>
            <w14:ligatures w14:val="standard"/>
          </w:rPr>
          <w:t>figma</w:t>
        </w:r>
        <w:proofErr w:type="spellEnd"/>
        <w:r w:rsidR="00755B1B" w:rsidRPr="004F48E7">
          <w:rPr>
            <w:rStyle w:val="-"/>
            <w:lang w:val="el-GR"/>
            <w14:ligatures w14:val="standard"/>
          </w:rPr>
          <w:t>.</w:t>
        </w:r>
        <w:r w:rsidR="00755B1B" w:rsidRPr="008F48BD">
          <w:rPr>
            <w:rStyle w:val="-"/>
            <w14:ligatures w14:val="standard"/>
          </w:rPr>
          <w:t>com</w:t>
        </w:r>
      </w:hyperlink>
    </w:p>
    <w:p w14:paraId="494FC700" w14:textId="77777777" w:rsidR="00755B1B" w:rsidRPr="004F48E7" w:rsidRDefault="00755B1B" w:rsidP="00755B1B">
      <w:pPr>
        <w:pStyle w:val="Bibentry"/>
        <w:rPr>
          <w:lang w:val="el-GR"/>
          <w14:ligatures w14:val="standard"/>
        </w:rPr>
      </w:pPr>
    </w:p>
    <w:p w14:paraId="592939A5" w14:textId="1F83B175" w:rsidR="005D4E7D" w:rsidRPr="004F48E7" w:rsidRDefault="005D4E7D" w:rsidP="00755B1B">
      <w:pPr>
        <w:pStyle w:val="Bibentry"/>
        <w:rPr>
          <w:lang w:val="el-GR"/>
          <w14:ligatures w14:val="standard"/>
        </w:rPr>
      </w:pPr>
      <w:r w:rsidRPr="004F48E7">
        <w:rPr>
          <w:lang w:val="el-GR"/>
          <w14:ligatures w14:val="standard"/>
        </w:rPr>
        <w:t>[9]</w:t>
      </w:r>
      <w:r w:rsidRPr="004F48E7">
        <w:rPr>
          <w:lang w:val="el-GR"/>
          <w14:ligatures w14:val="standard"/>
        </w:rPr>
        <w:tab/>
      </w:r>
      <w:hyperlink r:id="rId22" w:history="1">
        <w:r w:rsidR="00735EBF" w:rsidRPr="008F48BD">
          <w:rPr>
            <w:rStyle w:val="-"/>
            <w14:ligatures w14:val="standard"/>
          </w:rPr>
          <w:t>https</w:t>
        </w:r>
        <w:r w:rsidR="00735EBF" w:rsidRPr="004F48E7">
          <w:rPr>
            <w:rStyle w:val="-"/>
            <w:lang w:val="el-GR"/>
            <w14:ligatures w14:val="standard"/>
          </w:rPr>
          <w:t>://</w:t>
        </w:r>
        <w:r w:rsidR="00735EBF" w:rsidRPr="008F48BD">
          <w:rPr>
            <w:rStyle w:val="-"/>
            <w14:ligatures w14:val="standard"/>
          </w:rPr>
          <w:t>www</w:t>
        </w:r>
        <w:r w:rsidR="00735EBF" w:rsidRPr="004F48E7">
          <w:rPr>
            <w:rStyle w:val="-"/>
            <w:lang w:val="el-GR"/>
            <w14:ligatures w14:val="standard"/>
          </w:rPr>
          <w:t>.</w:t>
        </w:r>
        <w:proofErr w:type="spellStart"/>
        <w:r w:rsidR="00735EBF" w:rsidRPr="008F48BD">
          <w:rPr>
            <w:rStyle w:val="-"/>
            <w14:ligatures w14:val="standard"/>
          </w:rPr>
          <w:t>mongodb</w:t>
        </w:r>
        <w:proofErr w:type="spellEnd"/>
        <w:r w:rsidR="00735EBF" w:rsidRPr="004F48E7">
          <w:rPr>
            <w:rStyle w:val="-"/>
            <w:lang w:val="el-GR"/>
            <w14:ligatures w14:val="standard"/>
          </w:rPr>
          <w:t>.</w:t>
        </w:r>
        <w:r w:rsidR="00735EBF" w:rsidRPr="008F48BD">
          <w:rPr>
            <w:rStyle w:val="-"/>
            <w14:ligatures w14:val="standard"/>
          </w:rPr>
          <w:t>com</w:t>
        </w:r>
        <w:r w:rsidR="00735EBF" w:rsidRPr="004F48E7">
          <w:rPr>
            <w:rStyle w:val="-"/>
            <w:lang w:val="el-GR"/>
            <w14:ligatures w14:val="standard"/>
          </w:rPr>
          <w:t>/</w:t>
        </w:r>
        <w:r w:rsidR="00735EBF" w:rsidRPr="008F48BD">
          <w:rPr>
            <w:rStyle w:val="-"/>
            <w14:ligatures w14:val="standard"/>
          </w:rPr>
          <w:t>atlas</w:t>
        </w:r>
        <w:r w:rsidR="00735EBF" w:rsidRPr="004F48E7">
          <w:rPr>
            <w:rStyle w:val="-"/>
            <w:lang w:val="el-GR"/>
            <w14:ligatures w14:val="standard"/>
          </w:rPr>
          <w:t>/</w:t>
        </w:r>
        <w:r w:rsidR="00735EBF" w:rsidRPr="008F48BD">
          <w:rPr>
            <w:rStyle w:val="-"/>
            <w14:ligatures w14:val="standard"/>
          </w:rPr>
          <w:t>database</w:t>
        </w:r>
      </w:hyperlink>
    </w:p>
    <w:p w14:paraId="0032F8DC" w14:textId="77777777" w:rsidR="00781CE2" w:rsidRPr="004F48E7" w:rsidRDefault="00781CE2" w:rsidP="00755B1B">
      <w:pPr>
        <w:pStyle w:val="Bibentry"/>
        <w:rPr>
          <w:lang w:val="el-GR"/>
          <w14:ligatures w14:val="standard"/>
        </w:rPr>
      </w:pPr>
    </w:p>
    <w:p w14:paraId="14DE3E76" w14:textId="1C65B0A9" w:rsidR="00781CE2" w:rsidRDefault="00781CE2" w:rsidP="00755B1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>[10]</w:t>
      </w:r>
      <w:r>
        <w:rPr>
          <w:lang w:val="el-GR"/>
          <w14:ligatures w14:val="standard"/>
        </w:rPr>
        <w:tab/>
        <w:t xml:space="preserve">Εικονίδια ομάδων: </w:t>
      </w:r>
      <w:hyperlink r:id="rId23" w:history="1">
        <w:r w:rsidRPr="008F48BD">
          <w:rPr>
            <w:rStyle w:val="-"/>
            <w:lang w:val="el-GR"/>
            <w14:ligatures w14:val="standard"/>
          </w:rPr>
          <w:t>https://www.iconarchive.com/</w:t>
        </w:r>
      </w:hyperlink>
    </w:p>
    <w:p w14:paraId="25528D8D" w14:textId="77777777" w:rsidR="00781CE2" w:rsidRDefault="00781CE2" w:rsidP="00755B1B">
      <w:pPr>
        <w:pStyle w:val="Bibentry"/>
        <w:rPr>
          <w:lang w:val="el-GR"/>
          <w14:ligatures w14:val="standard"/>
        </w:rPr>
      </w:pPr>
    </w:p>
    <w:p w14:paraId="7427EE1B" w14:textId="77777777" w:rsidR="00CF472C" w:rsidRDefault="00781CE2" w:rsidP="00755B1B">
      <w:pPr>
        <w:pStyle w:val="Bibentry"/>
        <w:rPr>
          <w14:ligatures w14:val="standard"/>
        </w:rPr>
      </w:pPr>
      <w:r w:rsidRPr="00CF472C">
        <w:rPr>
          <w14:ligatures w14:val="standard"/>
        </w:rPr>
        <w:t>[11]</w:t>
      </w:r>
      <w:r w:rsidRPr="00CF472C">
        <w:rPr>
          <w14:ligatures w14:val="standard"/>
        </w:rPr>
        <w:tab/>
      </w:r>
      <w:r w:rsidR="00CF472C">
        <w:rPr>
          <w14:ligatures w14:val="standard"/>
        </w:rPr>
        <w:t>Background</w:t>
      </w:r>
      <w:r w:rsidR="00CF472C" w:rsidRPr="00CF472C">
        <w:rPr>
          <w14:ligatures w14:val="standard"/>
        </w:rPr>
        <w:t xml:space="preserve"> </w:t>
      </w:r>
      <w:r w:rsidR="00CF472C">
        <w:rPr>
          <w14:ligatures w14:val="standard"/>
        </w:rPr>
        <w:t>images</w:t>
      </w:r>
      <w:r w:rsidR="00CF472C" w:rsidRPr="00CF472C">
        <w:rPr>
          <w14:ligatures w14:val="standard"/>
        </w:rPr>
        <w:t xml:space="preserve">: </w:t>
      </w:r>
    </w:p>
    <w:p w14:paraId="195E941C" w14:textId="79765493" w:rsidR="00781CE2" w:rsidRDefault="00000000" w:rsidP="00755B1B">
      <w:pPr>
        <w:pStyle w:val="Bibentry"/>
        <w:rPr>
          <w14:ligatures w14:val="standard"/>
        </w:rPr>
      </w:pPr>
      <w:hyperlink r:id="rId24" w:history="1">
        <w:r w:rsidR="00C67412" w:rsidRPr="008F48BD">
          <w:rPr>
            <w:rStyle w:val="-"/>
            <w14:ligatures w14:val="standard"/>
          </w:rPr>
          <w:t>https://www.shutterstock.com/el/search/soccerfield?ds_ag=FF%3DSearch_AU%3DProspecting&amp;ds_agid=58700008209005023&amp;ds_cid=71700000103332475&amp;ds_eid=700000001517862&amp;gad=1&amp;gclid=Cj0KCQjw98ujBhCgARIsAD7QeAhPaieC4A5_xbWSG7HCzCb15rdkB_wf3muArRr1Fk0w5tq0PAZI4pkaAjROEALw_wcB&amp;gclsrc=aw.ds&amp;kw=&amp;utm_campaign=CO%3DRoEU_LG%3DEN_BU%3DIMG_AD%3DDSA_TS%3Dlggeneric_RG%3DEUAF_AB%3DACQ_CH%3DSEM_OG%3DCONV_PB%3DGoogle&amp;utm_medium=cpc&amp;utm_source=GOOGLE</w:t>
        </w:r>
      </w:hyperlink>
    </w:p>
    <w:p w14:paraId="4992B1A1" w14:textId="77777777" w:rsidR="00C67412" w:rsidRPr="00CF472C" w:rsidRDefault="00C67412" w:rsidP="00755B1B">
      <w:pPr>
        <w:pStyle w:val="Bibentry"/>
        <w:rPr>
          <w14:ligatures w14:val="standard"/>
        </w:rPr>
      </w:pPr>
    </w:p>
    <w:p w14:paraId="5443D4CE" w14:textId="4D9B9736" w:rsidR="00735EBF" w:rsidRDefault="00C67412" w:rsidP="00755B1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>[12]</w:t>
      </w:r>
      <w:r>
        <w:rPr>
          <w:lang w:val="el-GR"/>
          <w14:ligatures w14:val="standard"/>
        </w:rPr>
        <w:tab/>
      </w:r>
      <w:r w:rsidR="00B260D4">
        <w:rPr>
          <w:lang w:val="el-GR"/>
          <w14:ligatures w14:val="standard"/>
        </w:rPr>
        <w:t xml:space="preserve">Γήπεδα ομάδων: </w:t>
      </w:r>
      <w:hyperlink r:id="rId25" w:history="1">
        <w:r w:rsidR="00B260D4" w:rsidRPr="008F48BD">
          <w:rPr>
            <w:rStyle w:val="-"/>
            <w:lang w:val="el-GR"/>
            <w14:ligatures w14:val="standard"/>
          </w:rPr>
          <w:t>https://www.google.com/search?q=field</w:t>
        </w:r>
      </w:hyperlink>
      <w:r w:rsidR="00B260D4">
        <w:rPr>
          <w:lang w:val="el-GR"/>
          <w14:ligatures w14:val="standard"/>
        </w:rPr>
        <w:tab/>
        <w:t>+ όνομα γηπέδου</w:t>
      </w:r>
    </w:p>
    <w:p w14:paraId="72768618" w14:textId="77777777" w:rsidR="00CD127C" w:rsidRDefault="00CD127C" w:rsidP="00755B1B">
      <w:pPr>
        <w:pStyle w:val="Bibentry"/>
        <w:rPr>
          <w:lang w:val="el-GR"/>
          <w14:ligatures w14:val="standard"/>
        </w:rPr>
      </w:pPr>
    </w:p>
    <w:p w14:paraId="4074211A" w14:textId="6AE6281E" w:rsidR="00CD127C" w:rsidRDefault="00CD127C" w:rsidP="00755B1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 xml:space="preserve">[13] Εικονίδιο μπάλας: </w:t>
      </w:r>
      <w:hyperlink r:id="rId26" w:history="1">
        <w:r w:rsidRPr="008F48BD">
          <w:rPr>
            <w:rStyle w:val="-"/>
            <w:lang w:val="el-GR"/>
            <w14:ligatures w14:val="standard"/>
          </w:rPr>
          <w:t>https://ssl.gstatic.com/onebox/sports/game_feed/goal_icon.svg</w:t>
        </w:r>
      </w:hyperlink>
    </w:p>
    <w:p w14:paraId="645D792A" w14:textId="77777777" w:rsidR="00CD127C" w:rsidRDefault="00CD127C" w:rsidP="00755B1B">
      <w:pPr>
        <w:pStyle w:val="Bibentry"/>
        <w:rPr>
          <w:lang w:val="el-GR"/>
          <w14:ligatures w14:val="standard"/>
        </w:rPr>
      </w:pPr>
    </w:p>
    <w:p w14:paraId="489895C3" w14:textId="100CFB4F" w:rsidR="00CD127C" w:rsidRDefault="00CD127C" w:rsidP="00755B1B">
      <w:pPr>
        <w:pStyle w:val="Bibentry"/>
        <w:rPr>
          <w:lang w:val="el-GR"/>
          <w14:ligatures w14:val="standard"/>
        </w:rPr>
      </w:pPr>
      <w:r>
        <w:rPr>
          <w:lang w:val="el-GR"/>
          <w14:ligatures w14:val="standard"/>
        </w:rPr>
        <w:t>[</w:t>
      </w:r>
      <w:r w:rsidR="00574A37">
        <w:rPr>
          <w:lang w:val="el-GR"/>
          <w14:ligatures w14:val="standard"/>
        </w:rPr>
        <w:t>14] Εικονίδια καρτών:</w:t>
      </w:r>
      <w:r w:rsidR="00574A37">
        <w:rPr>
          <w:lang w:val="el-GR"/>
          <w14:ligatures w14:val="standard"/>
        </w:rPr>
        <w:tab/>
      </w:r>
      <w:hyperlink r:id="rId27" w:history="1">
        <w:r w:rsidR="00574A37" w:rsidRPr="008F48BD">
          <w:rPr>
            <w:rStyle w:val="-"/>
            <w:lang w:val="el-GR"/>
            <w14:ligatures w14:val="standard"/>
          </w:rPr>
          <w:t>https://ssl.gstatic.com/onebox/sports/soccer_timeline/yellow-card.svg</w:t>
        </w:r>
      </w:hyperlink>
      <w:r w:rsidR="00B71BE5">
        <w:rPr>
          <w:lang w:val="el-GR"/>
          <w14:ligatures w14:val="standard"/>
        </w:rPr>
        <w:t xml:space="preserve"> , </w:t>
      </w:r>
      <w:hyperlink r:id="rId28" w:history="1">
        <w:r w:rsidR="00B71BE5" w:rsidRPr="008F48BD">
          <w:rPr>
            <w:rStyle w:val="-"/>
            <w:lang w:val="el-GR"/>
            <w14:ligatures w14:val="standard"/>
          </w:rPr>
          <w:t>https://ssl.gstatic.com/onebox/sports/soccer_timeline/red-card.svg</w:t>
        </w:r>
      </w:hyperlink>
    </w:p>
    <w:p w14:paraId="7A4F4D09" w14:textId="77777777" w:rsidR="00B71BE5" w:rsidRDefault="00B71BE5" w:rsidP="00755B1B">
      <w:pPr>
        <w:pStyle w:val="Bibentry"/>
        <w:rPr>
          <w:lang w:val="el-GR"/>
          <w14:ligatures w14:val="standard"/>
        </w:rPr>
      </w:pPr>
    </w:p>
    <w:p w14:paraId="4146FB0D" w14:textId="20B9C5B9" w:rsidR="00B71BE5" w:rsidRPr="00CD4AAB" w:rsidRDefault="00B752A8" w:rsidP="00755B1B">
      <w:pPr>
        <w:pStyle w:val="Bibentry"/>
        <w:rPr>
          <w:lang w:val="el-GR"/>
          <w14:ligatures w14:val="standard"/>
        </w:rPr>
      </w:pPr>
      <w:r w:rsidRPr="00CD4AAB">
        <w:rPr>
          <w:lang w:val="el-GR"/>
          <w14:ligatures w14:val="standard"/>
        </w:rPr>
        <w:t>[15]</w:t>
      </w:r>
      <w:r w:rsidRPr="00CD4AAB">
        <w:rPr>
          <w:lang w:val="el-GR"/>
          <w14:ligatures w14:val="standard"/>
        </w:rPr>
        <w:tab/>
      </w:r>
      <w:hyperlink r:id="rId29" w:history="1">
        <w:r w:rsidRPr="008F48BD">
          <w:rPr>
            <w:rStyle w:val="-"/>
            <w14:ligatures w14:val="standard"/>
          </w:rPr>
          <w:t>https</w:t>
        </w:r>
        <w:r w:rsidRPr="00CD4AAB">
          <w:rPr>
            <w:rStyle w:val="-"/>
            <w:lang w:val="el-GR"/>
            <w14:ligatures w14:val="standard"/>
          </w:rPr>
          <w:t>://</w:t>
        </w:r>
        <w:r w:rsidRPr="008F48BD">
          <w:rPr>
            <w:rStyle w:val="-"/>
            <w14:ligatures w14:val="standard"/>
          </w:rPr>
          <w:t>app</w:t>
        </w:r>
        <w:r w:rsidRPr="00CD4AAB">
          <w:rPr>
            <w:rStyle w:val="-"/>
            <w:lang w:val="el-GR"/>
            <w14:ligatures w14:val="standard"/>
          </w:rPr>
          <w:t>.</w:t>
        </w:r>
        <w:proofErr w:type="spellStart"/>
        <w:r w:rsidRPr="008F48BD">
          <w:rPr>
            <w:rStyle w:val="-"/>
            <w14:ligatures w14:val="standard"/>
          </w:rPr>
          <w:t>creately</w:t>
        </w:r>
        <w:proofErr w:type="spellEnd"/>
        <w:r w:rsidRPr="00CD4AAB">
          <w:rPr>
            <w:rStyle w:val="-"/>
            <w:lang w:val="el-GR"/>
            <w14:ligatures w14:val="standard"/>
          </w:rPr>
          <w:t>.</w:t>
        </w:r>
        <w:r w:rsidRPr="008F48BD">
          <w:rPr>
            <w:rStyle w:val="-"/>
            <w14:ligatures w14:val="standard"/>
          </w:rPr>
          <w:t>com</w:t>
        </w:r>
        <w:r w:rsidRPr="00CD4AAB">
          <w:rPr>
            <w:rStyle w:val="-"/>
            <w:lang w:val="el-GR"/>
            <w14:ligatures w14:val="standard"/>
          </w:rPr>
          <w:t>/</w:t>
        </w:r>
      </w:hyperlink>
    </w:p>
    <w:p w14:paraId="4DDC004E" w14:textId="77777777" w:rsidR="00B752A8" w:rsidRPr="00CD4AAB" w:rsidRDefault="00B752A8" w:rsidP="00755B1B">
      <w:pPr>
        <w:pStyle w:val="Bibentry"/>
        <w:rPr>
          <w:lang w:val="el-GR"/>
          <w14:ligatures w14:val="standard"/>
        </w:rPr>
      </w:pPr>
    </w:p>
    <w:p w14:paraId="1449CA93" w14:textId="694A7342" w:rsidR="00755B1B" w:rsidRDefault="00CD4AAB" w:rsidP="00755B1B">
      <w:pPr>
        <w:pStyle w:val="Bibentry"/>
        <w:rPr>
          <w:lang w:val="el-GR"/>
          <w14:ligatures w14:val="standard"/>
        </w:rPr>
      </w:pPr>
      <w:r w:rsidRPr="00CD4AAB">
        <w:rPr>
          <w:lang w:val="el-GR"/>
          <w14:ligatures w14:val="standard"/>
        </w:rPr>
        <w:t>[16]</w:t>
      </w:r>
      <w:r w:rsidRPr="00CD4AAB">
        <w:rPr>
          <w:lang w:val="el-GR"/>
          <w14:ligatures w14:val="standard"/>
        </w:rPr>
        <w:tab/>
      </w:r>
      <w:hyperlink r:id="rId30" w:history="1">
        <w:r w:rsidRPr="007652E6">
          <w:rPr>
            <w:rStyle w:val="-"/>
            <w14:ligatures w14:val="standard"/>
          </w:rPr>
          <w:t>https</w:t>
        </w:r>
        <w:r w:rsidRPr="007652E6">
          <w:rPr>
            <w:rStyle w:val="-"/>
            <w:lang w:val="el-GR"/>
            <w14:ligatures w14:val="standard"/>
          </w:rPr>
          <w:t>://</w:t>
        </w:r>
        <w:r w:rsidRPr="007652E6">
          <w:rPr>
            <w:rStyle w:val="-"/>
            <w14:ligatures w14:val="standard"/>
          </w:rPr>
          <w:t>mathesis</w:t>
        </w:r>
        <w:r w:rsidRPr="007652E6">
          <w:rPr>
            <w:rStyle w:val="-"/>
            <w:lang w:val="el-GR"/>
            <w14:ligatures w14:val="standard"/>
          </w:rPr>
          <w:t>.</w:t>
        </w:r>
        <w:r w:rsidRPr="007652E6">
          <w:rPr>
            <w:rStyle w:val="-"/>
            <w14:ligatures w14:val="standard"/>
          </w:rPr>
          <w:t>cup</w:t>
        </w:r>
        <w:r w:rsidRPr="007652E6">
          <w:rPr>
            <w:rStyle w:val="-"/>
            <w:lang w:val="el-GR"/>
            <w14:ligatures w14:val="standard"/>
          </w:rPr>
          <w:t>.</w:t>
        </w:r>
        <w:r w:rsidRPr="007652E6">
          <w:rPr>
            <w:rStyle w:val="-"/>
            <w14:ligatures w14:val="standard"/>
          </w:rPr>
          <w:t>gr</w:t>
        </w:r>
        <w:r w:rsidRPr="007652E6">
          <w:rPr>
            <w:rStyle w:val="-"/>
            <w:lang w:val="el-GR"/>
            <w14:ligatures w14:val="standard"/>
          </w:rPr>
          <w:t>/</w:t>
        </w:r>
        <w:r w:rsidRPr="007652E6">
          <w:rPr>
            <w:rStyle w:val="-"/>
            <w14:ligatures w14:val="standard"/>
          </w:rPr>
          <w:t>courses</w:t>
        </w:r>
        <w:r w:rsidRPr="007652E6">
          <w:rPr>
            <w:rStyle w:val="-"/>
            <w:lang w:val="el-GR"/>
            <w14:ligatures w14:val="standard"/>
          </w:rPr>
          <w:t>/</w:t>
        </w:r>
        <w:r w:rsidRPr="007652E6">
          <w:rPr>
            <w:rStyle w:val="-"/>
            <w14:ligatures w14:val="standard"/>
          </w:rPr>
          <w:t>course</w:t>
        </w:r>
        <w:r w:rsidRPr="007652E6">
          <w:rPr>
            <w:rStyle w:val="-"/>
            <w:lang w:val="el-GR"/>
            <w14:ligatures w14:val="standard"/>
          </w:rPr>
          <w:t>-</w:t>
        </w:r>
        <w:r w:rsidRPr="007652E6">
          <w:rPr>
            <w:rStyle w:val="-"/>
            <w14:ligatures w14:val="standard"/>
          </w:rPr>
          <w:t>v</w:t>
        </w:r>
        <w:r w:rsidRPr="007652E6">
          <w:rPr>
            <w:rStyle w:val="-"/>
            <w:lang w:val="el-GR"/>
            <w14:ligatures w14:val="standard"/>
          </w:rPr>
          <w:t>1:</w:t>
        </w:r>
        <w:proofErr w:type="spellStart"/>
        <w:r w:rsidRPr="007652E6">
          <w:rPr>
            <w:rStyle w:val="-"/>
            <w14:ligatures w14:val="standard"/>
          </w:rPr>
          <w:t>ComputerScience</w:t>
        </w:r>
        <w:proofErr w:type="spellEnd"/>
        <w:r w:rsidRPr="007652E6">
          <w:rPr>
            <w:rStyle w:val="-"/>
            <w:lang w:val="el-GR"/>
            <w14:ligatures w14:val="standard"/>
          </w:rPr>
          <w:t>+</w:t>
        </w:r>
        <w:r w:rsidRPr="007652E6">
          <w:rPr>
            <w:rStyle w:val="-"/>
            <w14:ligatures w14:val="standard"/>
          </w:rPr>
          <w:t>CS</w:t>
        </w:r>
        <w:r w:rsidRPr="007652E6">
          <w:rPr>
            <w:rStyle w:val="-"/>
            <w:lang w:val="el-GR"/>
            <w14:ligatures w14:val="standard"/>
          </w:rPr>
          <w:t>3.3+22</w:t>
        </w:r>
        <w:r w:rsidRPr="007652E6">
          <w:rPr>
            <w:rStyle w:val="-"/>
            <w14:ligatures w14:val="standard"/>
          </w:rPr>
          <w:t>D</w:t>
        </w:r>
        <w:r w:rsidRPr="007652E6">
          <w:rPr>
            <w:rStyle w:val="-"/>
            <w:lang w:val="el-GR"/>
            <w14:ligatures w14:val="standard"/>
          </w:rPr>
          <w:t>/</w:t>
        </w:r>
        <w:r w:rsidRPr="007652E6">
          <w:rPr>
            <w:rStyle w:val="-"/>
            <w14:ligatures w14:val="standard"/>
          </w:rPr>
          <w:t>course</w:t>
        </w:r>
        <w:r w:rsidRPr="007652E6">
          <w:rPr>
            <w:rStyle w:val="-"/>
            <w:lang w:val="el-GR"/>
            <w14:ligatures w14:val="standard"/>
          </w:rPr>
          <w:t>/</w:t>
        </w:r>
      </w:hyperlink>
    </w:p>
    <w:p w14:paraId="4590BB85" w14:textId="77777777" w:rsidR="00CD4AAB" w:rsidRPr="00CD4AAB" w:rsidRDefault="00CD4AAB" w:rsidP="00755B1B">
      <w:pPr>
        <w:pStyle w:val="Bibentry"/>
        <w:rPr>
          <w:lang w:val="el-GR"/>
          <w14:ligatures w14:val="standard"/>
        </w:rPr>
      </w:pPr>
    </w:p>
    <w:p w14:paraId="2F97F13B" w14:textId="77777777" w:rsidR="00516DDF" w:rsidRPr="00B260D4" w:rsidRDefault="00516DDF" w:rsidP="00ED5EBB">
      <w:pPr>
        <w:pStyle w:val="Bibentry"/>
        <w:rPr>
          <w:lang w:val="el-GR"/>
          <w14:ligatures w14:val="standard"/>
        </w:rPr>
      </w:pPr>
    </w:p>
    <w:p w14:paraId="0FC764C9" w14:textId="2185F04F" w:rsidR="00C14A4F" w:rsidRPr="00B260D4" w:rsidRDefault="00C14A4F" w:rsidP="00C14A4F">
      <w:pPr>
        <w:pStyle w:val="MetadataHead"/>
        <w:rPr>
          <w:color w:val="auto"/>
          <w:sz w:val="14"/>
          <w:szCs w:val="14"/>
          <w:lang w:val="el-GR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 xml:space="preserve"> </w:t>
      </w:r>
      <w:r w:rsidRPr="00C14A4F">
        <w:rPr>
          <w:vanish/>
          <w:color w:val="auto"/>
          <w:sz w:val="14"/>
          <w:szCs w:val="14"/>
          <w14:ligatures w14:val="standard"/>
        </w:rPr>
        <w:t>Name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>:</w:t>
      </w:r>
      <w:r w:rsidRPr="00C14A4F">
        <w:rPr>
          <w:vanish/>
          <w:color w:val="auto"/>
          <w:sz w:val="14"/>
          <w:szCs w:val="14"/>
          <w14:ligatures w14:val="standard"/>
        </w:rPr>
        <w:t>ACM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 xml:space="preserve"> </w:t>
      </w:r>
      <w:r w:rsidRPr="00C14A4F">
        <w:rPr>
          <w:vanish/>
          <w:color w:val="auto"/>
          <w:sz w:val="14"/>
          <w:szCs w:val="14"/>
          <w14:ligatures w14:val="standard"/>
        </w:rPr>
        <w:t>Woodstock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 xml:space="preserve"> </w:t>
      </w:r>
      <w:r w:rsidRPr="00C14A4F">
        <w:rPr>
          <w:vanish/>
          <w:color w:val="auto"/>
          <w:sz w:val="14"/>
          <w:szCs w:val="14"/>
          <w14:ligatures w14:val="standard"/>
        </w:rPr>
        <w:t>conferenceConference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 xml:space="preserve"> </w:t>
      </w:r>
      <w:r w:rsidRPr="00C14A4F">
        <w:rPr>
          <w:vanish/>
          <w:color w:val="auto"/>
          <w:sz w:val="14"/>
          <w:szCs w:val="14"/>
          <w14:ligatures w14:val="standard"/>
        </w:rPr>
        <w:t>Short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 xml:space="preserve"> </w:t>
      </w:r>
      <w:r w:rsidRPr="00C14A4F">
        <w:rPr>
          <w:vanish/>
          <w:color w:val="auto"/>
          <w:sz w:val="14"/>
          <w:szCs w:val="14"/>
          <w14:ligatures w14:val="standard"/>
        </w:rPr>
        <w:t>Name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>:</w:t>
      </w:r>
      <w:r w:rsidRPr="00C14A4F">
        <w:rPr>
          <w:vanish/>
          <w:color w:val="auto"/>
          <w:sz w:val="14"/>
          <w:szCs w:val="14"/>
          <w14:ligatures w14:val="standard"/>
        </w:rPr>
        <w:t>WOODSTOCK</w:t>
      </w:r>
      <w:r w:rsidRPr="00B260D4">
        <w:rPr>
          <w:vanish/>
          <w:color w:val="auto"/>
          <w:sz w:val="14"/>
          <w:szCs w:val="14"/>
          <w:lang w:val="el-GR"/>
          <w14:ligatures w14:val="standard"/>
        </w:rPr>
        <w:t>’18</w:t>
      </w:r>
    </w:p>
    <w:p w14:paraId="6F7229D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9BD01F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330226B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74952D13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9EF1AE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04E6EFA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2A8478D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371C992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5F2C978E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EA6EA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6FE5" w14:textId="77777777" w:rsidR="00B50D1E" w:rsidRDefault="00B50D1E">
      <w:r>
        <w:separator/>
      </w:r>
    </w:p>
  </w:endnote>
  <w:endnote w:type="continuationSeparator" w:id="0">
    <w:p w14:paraId="6EAE3981" w14:textId="77777777" w:rsidR="00B50D1E" w:rsidRDefault="00B50D1E">
      <w:r>
        <w:continuationSeparator/>
      </w:r>
    </w:p>
  </w:endnote>
  <w:endnote w:type="continuationNotice" w:id="1">
    <w:p w14:paraId="4F324C99" w14:textId="77777777" w:rsidR="00B50D1E" w:rsidRDefault="00B50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60D8" w14:textId="77777777" w:rsidR="00586A35" w:rsidRPr="00586A35" w:rsidRDefault="00586A35" w:rsidP="00586A35">
    <w:pPr>
      <w:pStyle w:val="a8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9735" w14:textId="77777777" w:rsidR="002B01E4" w:rsidRPr="00586A35" w:rsidRDefault="002B01E4">
    <w:pPr>
      <w:pStyle w:val="a8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31B1" w14:textId="77777777" w:rsidR="00B50D1E" w:rsidRDefault="00B50D1E">
      <w:r>
        <w:separator/>
      </w:r>
    </w:p>
  </w:footnote>
  <w:footnote w:type="continuationSeparator" w:id="0">
    <w:p w14:paraId="4AEFBA57" w14:textId="77777777" w:rsidR="00B50D1E" w:rsidRDefault="00B50D1E">
      <w:r>
        <w:continuationSeparator/>
      </w:r>
    </w:p>
  </w:footnote>
  <w:footnote w:type="continuationNotice" w:id="1">
    <w:p w14:paraId="619A80EA" w14:textId="77777777" w:rsidR="00B50D1E" w:rsidRDefault="00B50D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1105699"/>
    <w:multiLevelType w:val="hybridMultilevel"/>
    <w:tmpl w:val="DF4CF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A325F4"/>
    <w:multiLevelType w:val="multilevel"/>
    <w:tmpl w:val="5B9CF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1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91407">
    <w:abstractNumId w:val="30"/>
  </w:num>
  <w:num w:numId="2" w16cid:durableId="292518487">
    <w:abstractNumId w:val="14"/>
  </w:num>
  <w:num w:numId="3" w16cid:durableId="1605264218">
    <w:abstractNumId w:val="10"/>
  </w:num>
  <w:num w:numId="4" w16cid:durableId="1716193836">
    <w:abstractNumId w:val="29"/>
  </w:num>
  <w:num w:numId="5" w16cid:durableId="2104760205">
    <w:abstractNumId w:val="20"/>
  </w:num>
  <w:num w:numId="6" w16cid:durableId="1931816953">
    <w:abstractNumId w:val="15"/>
  </w:num>
  <w:num w:numId="7" w16cid:durableId="783110942">
    <w:abstractNumId w:val="27"/>
  </w:num>
  <w:num w:numId="8" w16cid:durableId="260064536">
    <w:abstractNumId w:val="23"/>
  </w:num>
  <w:num w:numId="9" w16cid:durableId="937256203">
    <w:abstractNumId w:val="26"/>
  </w:num>
  <w:num w:numId="10" w16cid:durableId="1198810477">
    <w:abstractNumId w:val="9"/>
  </w:num>
  <w:num w:numId="11" w16cid:durableId="1834486268">
    <w:abstractNumId w:val="7"/>
  </w:num>
  <w:num w:numId="12" w16cid:durableId="653031215">
    <w:abstractNumId w:val="6"/>
  </w:num>
  <w:num w:numId="13" w16cid:durableId="434640374">
    <w:abstractNumId w:val="5"/>
  </w:num>
  <w:num w:numId="14" w16cid:durableId="343433800">
    <w:abstractNumId w:val="4"/>
  </w:num>
  <w:num w:numId="15" w16cid:durableId="1013847843">
    <w:abstractNumId w:val="8"/>
  </w:num>
  <w:num w:numId="16" w16cid:durableId="1183859430">
    <w:abstractNumId w:val="3"/>
  </w:num>
  <w:num w:numId="17" w16cid:durableId="1359307392">
    <w:abstractNumId w:val="2"/>
  </w:num>
  <w:num w:numId="18" w16cid:durableId="1203516896">
    <w:abstractNumId w:val="1"/>
  </w:num>
  <w:num w:numId="19" w16cid:durableId="1957131789">
    <w:abstractNumId w:val="0"/>
  </w:num>
  <w:num w:numId="20" w16cid:durableId="1391265205">
    <w:abstractNumId w:val="22"/>
  </w:num>
  <w:num w:numId="21" w16cid:durableId="217867418">
    <w:abstractNumId w:val="25"/>
  </w:num>
  <w:num w:numId="22" w16cid:durableId="122583459">
    <w:abstractNumId w:val="31"/>
  </w:num>
  <w:num w:numId="23" w16cid:durableId="667827964">
    <w:abstractNumId w:val="13"/>
  </w:num>
  <w:num w:numId="24" w16cid:durableId="1237284019">
    <w:abstractNumId w:val="28"/>
  </w:num>
  <w:num w:numId="25" w16cid:durableId="2044594972">
    <w:abstractNumId w:val="24"/>
  </w:num>
  <w:num w:numId="26" w16cid:durableId="541863126">
    <w:abstractNumId w:val="16"/>
  </w:num>
  <w:num w:numId="27" w16cid:durableId="7066864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9100933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31637520">
    <w:abstractNumId w:val="17"/>
  </w:num>
  <w:num w:numId="30" w16cid:durableId="1641424839">
    <w:abstractNumId w:val="12"/>
  </w:num>
  <w:num w:numId="31" w16cid:durableId="568346709">
    <w:abstractNumId w:val="11"/>
  </w:num>
  <w:num w:numId="32" w16cid:durableId="988440850">
    <w:abstractNumId w:val="21"/>
  </w:num>
  <w:num w:numId="33" w16cid:durableId="1270890371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853"/>
    <w:rsid w:val="000019C1"/>
    <w:rsid w:val="00001CE4"/>
    <w:rsid w:val="00004141"/>
    <w:rsid w:val="0000598B"/>
    <w:rsid w:val="0000760A"/>
    <w:rsid w:val="0001641B"/>
    <w:rsid w:val="00035FAD"/>
    <w:rsid w:val="00041330"/>
    <w:rsid w:val="00042B2C"/>
    <w:rsid w:val="00045252"/>
    <w:rsid w:val="00047398"/>
    <w:rsid w:val="00050EEF"/>
    <w:rsid w:val="00052A1A"/>
    <w:rsid w:val="00052C34"/>
    <w:rsid w:val="00056777"/>
    <w:rsid w:val="00056BB2"/>
    <w:rsid w:val="00062227"/>
    <w:rsid w:val="00062D29"/>
    <w:rsid w:val="000713CD"/>
    <w:rsid w:val="000716AC"/>
    <w:rsid w:val="00072E69"/>
    <w:rsid w:val="0007392C"/>
    <w:rsid w:val="000739F9"/>
    <w:rsid w:val="00077166"/>
    <w:rsid w:val="00077680"/>
    <w:rsid w:val="00077BD3"/>
    <w:rsid w:val="00080E27"/>
    <w:rsid w:val="000819C0"/>
    <w:rsid w:val="0008431E"/>
    <w:rsid w:val="0008650B"/>
    <w:rsid w:val="00086BE2"/>
    <w:rsid w:val="0009094B"/>
    <w:rsid w:val="00092D7D"/>
    <w:rsid w:val="00095DE6"/>
    <w:rsid w:val="000C050B"/>
    <w:rsid w:val="000C211E"/>
    <w:rsid w:val="000D0A78"/>
    <w:rsid w:val="000E118B"/>
    <w:rsid w:val="000E1BBE"/>
    <w:rsid w:val="000E278E"/>
    <w:rsid w:val="000E475B"/>
    <w:rsid w:val="000E64FC"/>
    <w:rsid w:val="000E7A87"/>
    <w:rsid w:val="000F399D"/>
    <w:rsid w:val="000F6090"/>
    <w:rsid w:val="000F7CBF"/>
    <w:rsid w:val="001041A3"/>
    <w:rsid w:val="0010534D"/>
    <w:rsid w:val="00124608"/>
    <w:rsid w:val="00124768"/>
    <w:rsid w:val="001251E9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4655E"/>
    <w:rsid w:val="00152510"/>
    <w:rsid w:val="001566AE"/>
    <w:rsid w:val="001751F7"/>
    <w:rsid w:val="00193445"/>
    <w:rsid w:val="001961CD"/>
    <w:rsid w:val="001A06AF"/>
    <w:rsid w:val="001A43B1"/>
    <w:rsid w:val="001A442B"/>
    <w:rsid w:val="001A71BB"/>
    <w:rsid w:val="001B29D6"/>
    <w:rsid w:val="001C2598"/>
    <w:rsid w:val="001C4290"/>
    <w:rsid w:val="001D5887"/>
    <w:rsid w:val="001E2720"/>
    <w:rsid w:val="001E2F8B"/>
    <w:rsid w:val="001E71D7"/>
    <w:rsid w:val="001F11C1"/>
    <w:rsid w:val="001F7A9C"/>
    <w:rsid w:val="0020294A"/>
    <w:rsid w:val="00207C47"/>
    <w:rsid w:val="00217189"/>
    <w:rsid w:val="00220C57"/>
    <w:rsid w:val="0022148E"/>
    <w:rsid w:val="002233F8"/>
    <w:rsid w:val="00224222"/>
    <w:rsid w:val="00245119"/>
    <w:rsid w:val="00250FEF"/>
    <w:rsid w:val="00252596"/>
    <w:rsid w:val="00264B6B"/>
    <w:rsid w:val="00267A3F"/>
    <w:rsid w:val="00270347"/>
    <w:rsid w:val="0027195D"/>
    <w:rsid w:val="002722BB"/>
    <w:rsid w:val="00272FBE"/>
    <w:rsid w:val="002733D2"/>
    <w:rsid w:val="002738DA"/>
    <w:rsid w:val="00282789"/>
    <w:rsid w:val="002828BA"/>
    <w:rsid w:val="00284CAE"/>
    <w:rsid w:val="00290DF5"/>
    <w:rsid w:val="00291E95"/>
    <w:rsid w:val="00292645"/>
    <w:rsid w:val="0029583F"/>
    <w:rsid w:val="002A1BC3"/>
    <w:rsid w:val="002A517A"/>
    <w:rsid w:val="002B01E4"/>
    <w:rsid w:val="002B1F59"/>
    <w:rsid w:val="002C1A0B"/>
    <w:rsid w:val="002C1B35"/>
    <w:rsid w:val="002D26C4"/>
    <w:rsid w:val="002D39FE"/>
    <w:rsid w:val="002F0119"/>
    <w:rsid w:val="002F069E"/>
    <w:rsid w:val="002F2289"/>
    <w:rsid w:val="002F2EB2"/>
    <w:rsid w:val="0030072A"/>
    <w:rsid w:val="00301545"/>
    <w:rsid w:val="00303FAD"/>
    <w:rsid w:val="003057B1"/>
    <w:rsid w:val="00306A7C"/>
    <w:rsid w:val="00307501"/>
    <w:rsid w:val="00317850"/>
    <w:rsid w:val="00320241"/>
    <w:rsid w:val="00321DDC"/>
    <w:rsid w:val="0032775A"/>
    <w:rsid w:val="003313B7"/>
    <w:rsid w:val="0033342D"/>
    <w:rsid w:val="003342CD"/>
    <w:rsid w:val="00336D12"/>
    <w:rsid w:val="0034235E"/>
    <w:rsid w:val="00344C32"/>
    <w:rsid w:val="00344E21"/>
    <w:rsid w:val="00356296"/>
    <w:rsid w:val="00357671"/>
    <w:rsid w:val="00373175"/>
    <w:rsid w:val="0037572A"/>
    <w:rsid w:val="00376CCC"/>
    <w:rsid w:val="0038080D"/>
    <w:rsid w:val="00390853"/>
    <w:rsid w:val="00392395"/>
    <w:rsid w:val="00392F43"/>
    <w:rsid w:val="0039358B"/>
    <w:rsid w:val="003936B1"/>
    <w:rsid w:val="003944CF"/>
    <w:rsid w:val="003A0C23"/>
    <w:rsid w:val="003A1ABD"/>
    <w:rsid w:val="003B1CA3"/>
    <w:rsid w:val="003B44F3"/>
    <w:rsid w:val="003B73AA"/>
    <w:rsid w:val="003C3338"/>
    <w:rsid w:val="003D0DD2"/>
    <w:rsid w:val="003D544B"/>
    <w:rsid w:val="003D6E8A"/>
    <w:rsid w:val="003D7001"/>
    <w:rsid w:val="003E58FA"/>
    <w:rsid w:val="003E6247"/>
    <w:rsid w:val="003F157F"/>
    <w:rsid w:val="003F1D9C"/>
    <w:rsid w:val="003F4297"/>
    <w:rsid w:val="003F5DAE"/>
    <w:rsid w:val="003F5F3D"/>
    <w:rsid w:val="003F7CA2"/>
    <w:rsid w:val="004006CD"/>
    <w:rsid w:val="0040567F"/>
    <w:rsid w:val="004128EE"/>
    <w:rsid w:val="0041492F"/>
    <w:rsid w:val="00420EBC"/>
    <w:rsid w:val="004240F6"/>
    <w:rsid w:val="00427C7D"/>
    <w:rsid w:val="00431CB0"/>
    <w:rsid w:val="00433FF1"/>
    <w:rsid w:val="00441BA5"/>
    <w:rsid w:val="004422FE"/>
    <w:rsid w:val="00452811"/>
    <w:rsid w:val="00453A7A"/>
    <w:rsid w:val="0046042C"/>
    <w:rsid w:val="00461071"/>
    <w:rsid w:val="004666A1"/>
    <w:rsid w:val="0048106F"/>
    <w:rsid w:val="0048126B"/>
    <w:rsid w:val="004825CE"/>
    <w:rsid w:val="004836A6"/>
    <w:rsid w:val="0048727C"/>
    <w:rsid w:val="00487576"/>
    <w:rsid w:val="00490270"/>
    <w:rsid w:val="00492EF4"/>
    <w:rsid w:val="004947C9"/>
    <w:rsid w:val="00495781"/>
    <w:rsid w:val="00497365"/>
    <w:rsid w:val="004A21BD"/>
    <w:rsid w:val="004A7556"/>
    <w:rsid w:val="004A7A78"/>
    <w:rsid w:val="004B0BF6"/>
    <w:rsid w:val="004B6CFD"/>
    <w:rsid w:val="004C1DC2"/>
    <w:rsid w:val="004C1EDF"/>
    <w:rsid w:val="004C49F3"/>
    <w:rsid w:val="004C6B2D"/>
    <w:rsid w:val="004D1FBB"/>
    <w:rsid w:val="004D27C8"/>
    <w:rsid w:val="004D2E79"/>
    <w:rsid w:val="004E4FEB"/>
    <w:rsid w:val="004F48E7"/>
    <w:rsid w:val="004F560B"/>
    <w:rsid w:val="004F72EF"/>
    <w:rsid w:val="00500FB5"/>
    <w:rsid w:val="0050103C"/>
    <w:rsid w:val="005041C6"/>
    <w:rsid w:val="00504C8B"/>
    <w:rsid w:val="00506EF6"/>
    <w:rsid w:val="005153AC"/>
    <w:rsid w:val="005160AB"/>
    <w:rsid w:val="0051692A"/>
    <w:rsid w:val="00516DDF"/>
    <w:rsid w:val="00523CD9"/>
    <w:rsid w:val="005306D2"/>
    <w:rsid w:val="00533262"/>
    <w:rsid w:val="0053472F"/>
    <w:rsid w:val="0054047B"/>
    <w:rsid w:val="00540C55"/>
    <w:rsid w:val="00542511"/>
    <w:rsid w:val="00551881"/>
    <w:rsid w:val="005528F6"/>
    <w:rsid w:val="005601AA"/>
    <w:rsid w:val="005649EA"/>
    <w:rsid w:val="00566754"/>
    <w:rsid w:val="00571F58"/>
    <w:rsid w:val="00574A37"/>
    <w:rsid w:val="00574AA7"/>
    <w:rsid w:val="00583D22"/>
    <w:rsid w:val="0058578F"/>
    <w:rsid w:val="00586A35"/>
    <w:rsid w:val="00590776"/>
    <w:rsid w:val="005927BE"/>
    <w:rsid w:val="00596082"/>
    <w:rsid w:val="00596F2A"/>
    <w:rsid w:val="00597A42"/>
    <w:rsid w:val="005B2ED3"/>
    <w:rsid w:val="005B493F"/>
    <w:rsid w:val="005C0062"/>
    <w:rsid w:val="005C214A"/>
    <w:rsid w:val="005C3D72"/>
    <w:rsid w:val="005C5E36"/>
    <w:rsid w:val="005C7171"/>
    <w:rsid w:val="005D0695"/>
    <w:rsid w:val="005D0CCE"/>
    <w:rsid w:val="005D4E7D"/>
    <w:rsid w:val="005D7E6E"/>
    <w:rsid w:val="005E22A3"/>
    <w:rsid w:val="005F30FF"/>
    <w:rsid w:val="005F3433"/>
    <w:rsid w:val="00607A60"/>
    <w:rsid w:val="00607E3D"/>
    <w:rsid w:val="006104E1"/>
    <w:rsid w:val="0061273A"/>
    <w:rsid w:val="00612C56"/>
    <w:rsid w:val="00612E4E"/>
    <w:rsid w:val="006317A6"/>
    <w:rsid w:val="0063608B"/>
    <w:rsid w:val="0064382E"/>
    <w:rsid w:val="00644AC8"/>
    <w:rsid w:val="00650463"/>
    <w:rsid w:val="006514CD"/>
    <w:rsid w:val="0065275A"/>
    <w:rsid w:val="00652B08"/>
    <w:rsid w:val="00654D92"/>
    <w:rsid w:val="00660A05"/>
    <w:rsid w:val="00664E3B"/>
    <w:rsid w:val="00670649"/>
    <w:rsid w:val="00675128"/>
    <w:rsid w:val="00675794"/>
    <w:rsid w:val="00677AB5"/>
    <w:rsid w:val="0069472B"/>
    <w:rsid w:val="00694749"/>
    <w:rsid w:val="006978B2"/>
    <w:rsid w:val="006A22F6"/>
    <w:rsid w:val="006A29E8"/>
    <w:rsid w:val="006B2A05"/>
    <w:rsid w:val="006B4623"/>
    <w:rsid w:val="006C4BE3"/>
    <w:rsid w:val="006D0E9B"/>
    <w:rsid w:val="006D2239"/>
    <w:rsid w:val="006D50EB"/>
    <w:rsid w:val="006E0D12"/>
    <w:rsid w:val="006E3AC9"/>
    <w:rsid w:val="006E4407"/>
    <w:rsid w:val="006E7653"/>
    <w:rsid w:val="006F050A"/>
    <w:rsid w:val="006F1681"/>
    <w:rsid w:val="00701FA6"/>
    <w:rsid w:val="0070306F"/>
    <w:rsid w:val="0070448C"/>
    <w:rsid w:val="0070473B"/>
    <w:rsid w:val="007052BC"/>
    <w:rsid w:val="0070531E"/>
    <w:rsid w:val="00712AE5"/>
    <w:rsid w:val="00715875"/>
    <w:rsid w:val="00717FB2"/>
    <w:rsid w:val="007249CB"/>
    <w:rsid w:val="00727914"/>
    <w:rsid w:val="00727EBD"/>
    <w:rsid w:val="00732243"/>
    <w:rsid w:val="00732D22"/>
    <w:rsid w:val="00735EBF"/>
    <w:rsid w:val="007379D9"/>
    <w:rsid w:val="00742E3A"/>
    <w:rsid w:val="00743328"/>
    <w:rsid w:val="007451FF"/>
    <w:rsid w:val="00745373"/>
    <w:rsid w:val="00747E69"/>
    <w:rsid w:val="00751EC1"/>
    <w:rsid w:val="00752225"/>
    <w:rsid w:val="00753548"/>
    <w:rsid w:val="00754E8F"/>
    <w:rsid w:val="00755B1B"/>
    <w:rsid w:val="00761B1E"/>
    <w:rsid w:val="007629B1"/>
    <w:rsid w:val="00764059"/>
    <w:rsid w:val="007647B0"/>
    <w:rsid w:val="00765265"/>
    <w:rsid w:val="007662C4"/>
    <w:rsid w:val="007664D6"/>
    <w:rsid w:val="00772487"/>
    <w:rsid w:val="00774F97"/>
    <w:rsid w:val="007800CE"/>
    <w:rsid w:val="00780227"/>
    <w:rsid w:val="00781CE2"/>
    <w:rsid w:val="00785682"/>
    <w:rsid w:val="00793451"/>
    <w:rsid w:val="00793808"/>
    <w:rsid w:val="0079682F"/>
    <w:rsid w:val="00796B48"/>
    <w:rsid w:val="00797D60"/>
    <w:rsid w:val="007A3F4E"/>
    <w:rsid w:val="007A481F"/>
    <w:rsid w:val="007A502C"/>
    <w:rsid w:val="007A579F"/>
    <w:rsid w:val="007B5249"/>
    <w:rsid w:val="007B6701"/>
    <w:rsid w:val="007C05AB"/>
    <w:rsid w:val="007C46AE"/>
    <w:rsid w:val="007C4FBE"/>
    <w:rsid w:val="007C57E7"/>
    <w:rsid w:val="007D0E21"/>
    <w:rsid w:val="007D3C28"/>
    <w:rsid w:val="007D411E"/>
    <w:rsid w:val="007E0B4F"/>
    <w:rsid w:val="007E7648"/>
    <w:rsid w:val="007F2D1D"/>
    <w:rsid w:val="007F2F3E"/>
    <w:rsid w:val="007F596F"/>
    <w:rsid w:val="00802E06"/>
    <w:rsid w:val="008041C3"/>
    <w:rsid w:val="008051C3"/>
    <w:rsid w:val="00810CE2"/>
    <w:rsid w:val="00813727"/>
    <w:rsid w:val="008142EF"/>
    <w:rsid w:val="008150D4"/>
    <w:rsid w:val="00816155"/>
    <w:rsid w:val="00817238"/>
    <w:rsid w:val="00824131"/>
    <w:rsid w:val="008248E8"/>
    <w:rsid w:val="00831102"/>
    <w:rsid w:val="008313F7"/>
    <w:rsid w:val="0083211C"/>
    <w:rsid w:val="00834938"/>
    <w:rsid w:val="0083735E"/>
    <w:rsid w:val="00837CBF"/>
    <w:rsid w:val="0084134E"/>
    <w:rsid w:val="00843705"/>
    <w:rsid w:val="00844709"/>
    <w:rsid w:val="008473DE"/>
    <w:rsid w:val="00847A31"/>
    <w:rsid w:val="00850D0C"/>
    <w:rsid w:val="0085553A"/>
    <w:rsid w:val="008617A9"/>
    <w:rsid w:val="008639FB"/>
    <w:rsid w:val="00865BDA"/>
    <w:rsid w:val="00871253"/>
    <w:rsid w:val="00871E83"/>
    <w:rsid w:val="00876877"/>
    <w:rsid w:val="0088147E"/>
    <w:rsid w:val="00887D79"/>
    <w:rsid w:val="0089066F"/>
    <w:rsid w:val="00891A1D"/>
    <w:rsid w:val="008949E1"/>
    <w:rsid w:val="008A5DDF"/>
    <w:rsid w:val="008A665A"/>
    <w:rsid w:val="008A757F"/>
    <w:rsid w:val="008B1EFD"/>
    <w:rsid w:val="008B3ED1"/>
    <w:rsid w:val="008B5905"/>
    <w:rsid w:val="008B710D"/>
    <w:rsid w:val="008B72BE"/>
    <w:rsid w:val="008B7ED4"/>
    <w:rsid w:val="008C44EB"/>
    <w:rsid w:val="008C6E83"/>
    <w:rsid w:val="008C72C9"/>
    <w:rsid w:val="008D4A83"/>
    <w:rsid w:val="008E295C"/>
    <w:rsid w:val="008F6FB8"/>
    <w:rsid w:val="008F76A2"/>
    <w:rsid w:val="009010B7"/>
    <w:rsid w:val="00901E10"/>
    <w:rsid w:val="00902BEF"/>
    <w:rsid w:val="00904CF7"/>
    <w:rsid w:val="009073E1"/>
    <w:rsid w:val="0092209C"/>
    <w:rsid w:val="00922D48"/>
    <w:rsid w:val="0092546A"/>
    <w:rsid w:val="009268B7"/>
    <w:rsid w:val="00926E45"/>
    <w:rsid w:val="00931F2B"/>
    <w:rsid w:val="00932662"/>
    <w:rsid w:val="009329E2"/>
    <w:rsid w:val="00934FE1"/>
    <w:rsid w:val="00936367"/>
    <w:rsid w:val="00936F8D"/>
    <w:rsid w:val="0095071A"/>
    <w:rsid w:val="00955704"/>
    <w:rsid w:val="00961179"/>
    <w:rsid w:val="00962503"/>
    <w:rsid w:val="00966299"/>
    <w:rsid w:val="009668DE"/>
    <w:rsid w:val="00976413"/>
    <w:rsid w:val="00982C4C"/>
    <w:rsid w:val="00986039"/>
    <w:rsid w:val="00990E2F"/>
    <w:rsid w:val="009923C7"/>
    <w:rsid w:val="009929D2"/>
    <w:rsid w:val="00993E1A"/>
    <w:rsid w:val="009950A0"/>
    <w:rsid w:val="0099644E"/>
    <w:rsid w:val="009978A7"/>
    <w:rsid w:val="009A14E3"/>
    <w:rsid w:val="009B00DC"/>
    <w:rsid w:val="009B50EF"/>
    <w:rsid w:val="009B7559"/>
    <w:rsid w:val="009B7B31"/>
    <w:rsid w:val="009D21BE"/>
    <w:rsid w:val="009D3C3B"/>
    <w:rsid w:val="009D46EA"/>
    <w:rsid w:val="009E4098"/>
    <w:rsid w:val="009E56C5"/>
    <w:rsid w:val="009F2833"/>
    <w:rsid w:val="00A012F5"/>
    <w:rsid w:val="00A050E1"/>
    <w:rsid w:val="00A12291"/>
    <w:rsid w:val="00A15152"/>
    <w:rsid w:val="00A155F9"/>
    <w:rsid w:val="00A164B7"/>
    <w:rsid w:val="00A16889"/>
    <w:rsid w:val="00A21DEF"/>
    <w:rsid w:val="00A2737F"/>
    <w:rsid w:val="00A30E60"/>
    <w:rsid w:val="00A319FD"/>
    <w:rsid w:val="00A45A34"/>
    <w:rsid w:val="00A462C6"/>
    <w:rsid w:val="00A55023"/>
    <w:rsid w:val="00A575BC"/>
    <w:rsid w:val="00A739CB"/>
    <w:rsid w:val="00A75047"/>
    <w:rsid w:val="00A8507F"/>
    <w:rsid w:val="00A91E16"/>
    <w:rsid w:val="00A93665"/>
    <w:rsid w:val="00A93AFF"/>
    <w:rsid w:val="00A95518"/>
    <w:rsid w:val="00AA10C4"/>
    <w:rsid w:val="00AA220A"/>
    <w:rsid w:val="00AA2663"/>
    <w:rsid w:val="00AA3A4B"/>
    <w:rsid w:val="00AA57D8"/>
    <w:rsid w:val="00AA5BF1"/>
    <w:rsid w:val="00AA6E2B"/>
    <w:rsid w:val="00AB0733"/>
    <w:rsid w:val="00AB21AA"/>
    <w:rsid w:val="00AB2327"/>
    <w:rsid w:val="00AC4630"/>
    <w:rsid w:val="00AC6E86"/>
    <w:rsid w:val="00AD0294"/>
    <w:rsid w:val="00AD0A64"/>
    <w:rsid w:val="00AD5313"/>
    <w:rsid w:val="00AE1E64"/>
    <w:rsid w:val="00AE6C4D"/>
    <w:rsid w:val="00AF28D6"/>
    <w:rsid w:val="00AF45B2"/>
    <w:rsid w:val="00AF61FD"/>
    <w:rsid w:val="00B023EB"/>
    <w:rsid w:val="00B02789"/>
    <w:rsid w:val="00B13CCB"/>
    <w:rsid w:val="00B13E4F"/>
    <w:rsid w:val="00B14E51"/>
    <w:rsid w:val="00B15A21"/>
    <w:rsid w:val="00B1638F"/>
    <w:rsid w:val="00B21B85"/>
    <w:rsid w:val="00B25737"/>
    <w:rsid w:val="00B260D4"/>
    <w:rsid w:val="00B27E35"/>
    <w:rsid w:val="00B33269"/>
    <w:rsid w:val="00B350C9"/>
    <w:rsid w:val="00B3715C"/>
    <w:rsid w:val="00B4052C"/>
    <w:rsid w:val="00B41CB4"/>
    <w:rsid w:val="00B42B29"/>
    <w:rsid w:val="00B43D73"/>
    <w:rsid w:val="00B46551"/>
    <w:rsid w:val="00B47708"/>
    <w:rsid w:val="00B50D1E"/>
    <w:rsid w:val="00B51DB5"/>
    <w:rsid w:val="00B57524"/>
    <w:rsid w:val="00B61445"/>
    <w:rsid w:val="00B61DDD"/>
    <w:rsid w:val="00B63244"/>
    <w:rsid w:val="00B63996"/>
    <w:rsid w:val="00B64DD4"/>
    <w:rsid w:val="00B64F13"/>
    <w:rsid w:val="00B71BE5"/>
    <w:rsid w:val="00B73DEA"/>
    <w:rsid w:val="00B74B46"/>
    <w:rsid w:val="00B752A8"/>
    <w:rsid w:val="00B817BB"/>
    <w:rsid w:val="00B826E4"/>
    <w:rsid w:val="00B869A6"/>
    <w:rsid w:val="00B93EC3"/>
    <w:rsid w:val="00BA00DF"/>
    <w:rsid w:val="00BA5432"/>
    <w:rsid w:val="00BA6B2B"/>
    <w:rsid w:val="00BA7DD8"/>
    <w:rsid w:val="00BB333E"/>
    <w:rsid w:val="00BB47A8"/>
    <w:rsid w:val="00BB6A48"/>
    <w:rsid w:val="00BC311F"/>
    <w:rsid w:val="00BC3460"/>
    <w:rsid w:val="00BC5BDA"/>
    <w:rsid w:val="00BD304D"/>
    <w:rsid w:val="00BD3710"/>
    <w:rsid w:val="00BD3FF4"/>
    <w:rsid w:val="00BD61E5"/>
    <w:rsid w:val="00BD793B"/>
    <w:rsid w:val="00BE1DAA"/>
    <w:rsid w:val="00BE3508"/>
    <w:rsid w:val="00BE4C8E"/>
    <w:rsid w:val="00BE7F58"/>
    <w:rsid w:val="00BF3D6B"/>
    <w:rsid w:val="00BF47F7"/>
    <w:rsid w:val="00C03DCA"/>
    <w:rsid w:val="00C058D7"/>
    <w:rsid w:val="00C06212"/>
    <w:rsid w:val="00C1142C"/>
    <w:rsid w:val="00C14A4F"/>
    <w:rsid w:val="00C17910"/>
    <w:rsid w:val="00C32613"/>
    <w:rsid w:val="00C3762A"/>
    <w:rsid w:val="00C41AE1"/>
    <w:rsid w:val="00C4538D"/>
    <w:rsid w:val="00C461FF"/>
    <w:rsid w:val="00C4765F"/>
    <w:rsid w:val="00C50274"/>
    <w:rsid w:val="00C5423E"/>
    <w:rsid w:val="00C66727"/>
    <w:rsid w:val="00C67412"/>
    <w:rsid w:val="00C72FAB"/>
    <w:rsid w:val="00C822AF"/>
    <w:rsid w:val="00C84DE7"/>
    <w:rsid w:val="00C90428"/>
    <w:rsid w:val="00C9472A"/>
    <w:rsid w:val="00C95C6E"/>
    <w:rsid w:val="00C96C07"/>
    <w:rsid w:val="00CA12D8"/>
    <w:rsid w:val="00CA17C5"/>
    <w:rsid w:val="00CA6224"/>
    <w:rsid w:val="00CB6019"/>
    <w:rsid w:val="00CB6709"/>
    <w:rsid w:val="00CC2FE0"/>
    <w:rsid w:val="00CD127C"/>
    <w:rsid w:val="00CD4663"/>
    <w:rsid w:val="00CD4AAB"/>
    <w:rsid w:val="00CE752A"/>
    <w:rsid w:val="00CF05F1"/>
    <w:rsid w:val="00CF2B1E"/>
    <w:rsid w:val="00CF39D4"/>
    <w:rsid w:val="00CF472C"/>
    <w:rsid w:val="00D04103"/>
    <w:rsid w:val="00D138CC"/>
    <w:rsid w:val="00D24AA4"/>
    <w:rsid w:val="00D25453"/>
    <w:rsid w:val="00D2690E"/>
    <w:rsid w:val="00D31EBA"/>
    <w:rsid w:val="00D341FA"/>
    <w:rsid w:val="00D34435"/>
    <w:rsid w:val="00D458EA"/>
    <w:rsid w:val="00D47BCC"/>
    <w:rsid w:val="00D62624"/>
    <w:rsid w:val="00D6281D"/>
    <w:rsid w:val="00D62AC7"/>
    <w:rsid w:val="00D658B3"/>
    <w:rsid w:val="00D66B6E"/>
    <w:rsid w:val="00D70EDE"/>
    <w:rsid w:val="00D7258C"/>
    <w:rsid w:val="00D777FB"/>
    <w:rsid w:val="00D87628"/>
    <w:rsid w:val="00D9290D"/>
    <w:rsid w:val="00DB5DED"/>
    <w:rsid w:val="00DB6D24"/>
    <w:rsid w:val="00DB6EC9"/>
    <w:rsid w:val="00DB7168"/>
    <w:rsid w:val="00DC112E"/>
    <w:rsid w:val="00DC170A"/>
    <w:rsid w:val="00DC1C49"/>
    <w:rsid w:val="00DC4B20"/>
    <w:rsid w:val="00DC4FC9"/>
    <w:rsid w:val="00DD0794"/>
    <w:rsid w:val="00DD476E"/>
    <w:rsid w:val="00DD4E9E"/>
    <w:rsid w:val="00DD5335"/>
    <w:rsid w:val="00DE6CB4"/>
    <w:rsid w:val="00DF0E97"/>
    <w:rsid w:val="00DF33E3"/>
    <w:rsid w:val="00E016B0"/>
    <w:rsid w:val="00E022E8"/>
    <w:rsid w:val="00E04496"/>
    <w:rsid w:val="00E050FD"/>
    <w:rsid w:val="00E13CDC"/>
    <w:rsid w:val="00E2212F"/>
    <w:rsid w:val="00E238F9"/>
    <w:rsid w:val="00E24D0A"/>
    <w:rsid w:val="00E251D2"/>
    <w:rsid w:val="00E270D5"/>
    <w:rsid w:val="00E27659"/>
    <w:rsid w:val="00E320C3"/>
    <w:rsid w:val="00E36266"/>
    <w:rsid w:val="00E363E5"/>
    <w:rsid w:val="00E36BC9"/>
    <w:rsid w:val="00E5031F"/>
    <w:rsid w:val="00E51B27"/>
    <w:rsid w:val="00E56E05"/>
    <w:rsid w:val="00E71D5C"/>
    <w:rsid w:val="00E83192"/>
    <w:rsid w:val="00E834D5"/>
    <w:rsid w:val="00E87E12"/>
    <w:rsid w:val="00E943FF"/>
    <w:rsid w:val="00EA054C"/>
    <w:rsid w:val="00EA18AE"/>
    <w:rsid w:val="00EA33FF"/>
    <w:rsid w:val="00EA6EAE"/>
    <w:rsid w:val="00EB0977"/>
    <w:rsid w:val="00EB13C5"/>
    <w:rsid w:val="00EB2E12"/>
    <w:rsid w:val="00EB3F7D"/>
    <w:rsid w:val="00EB49FA"/>
    <w:rsid w:val="00EB5854"/>
    <w:rsid w:val="00EB7AB1"/>
    <w:rsid w:val="00EC4D39"/>
    <w:rsid w:val="00EC5464"/>
    <w:rsid w:val="00EC5E10"/>
    <w:rsid w:val="00ED5EBB"/>
    <w:rsid w:val="00ED6A4E"/>
    <w:rsid w:val="00EF03F0"/>
    <w:rsid w:val="00F003E5"/>
    <w:rsid w:val="00F06E88"/>
    <w:rsid w:val="00F07F37"/>
    <w:rsid w:val="00F13DDE"/>
    <w:rsid w:val="00F2664D"/>
    <w:rsid w:val="00F26DAD"/>
    <w:rsid w:val="00F3003B"/>
    <w:rsid w:val="00F30418"/>
    <w:rsid w:val="00F3215E"/>
    <w:rsid w:val="00F3231F"/>
    <w:rsid w:val="00F41CC2"/>
    <w:rsid w:val="00F5020E"/>
    <w:rsid w:val="00F52D73"/>
    <w:rsid w:val="00F65834"/>
    <w:rsid w:val="00F65F2F"/>
    <w:rsid w:val="00F6663F"/>
    <w:rsid w:val="00F66B6F"/>
    <w:rsid w:val="00F71DE5"/>
    <w:rsid w:val="00F73F55"/>
    <w:rsid w:val="00F74DA3"/>
    <w:rsid w:val="00F800E4"/>
    <w:rsid w:val="00F80DF2"/>
    <w:rsid w:val="00F879EA"/>
    <w:rsid w:val="00F91DFA"/>
    <w:rsid w:val="00F9274F"/>
    <w:rsid w:val="00F94E22"/>
    <w:rsid w:val="00F95288"/>
    <w:rsid w:val="00F95D80"/>
    <w:rsid w:val="00F96BE2"/>
    <w:rsid w:val="00F9791B"/>
    <w:rsid w:val="00FA313D"/>
    <w:rsid w:val="00FA7624"/>
    <w:rsid w:val="00FB2AFC"/>
    <w:rsid w:val="00FB50C4"/>
    <w:rsid w:val="00FB7A39"/>
    <w:rsid w:val="00FC0E1D"/>
    <w:rsid w:val="00FC142B"/>
    <w:rsid w:val="00FC1CFF"/>
    <w:rsid w:val="00FC44BE"/>
    <w:rsid w:val="00FC53DA"/>
    <w:rsid w:val="00FD16A9"/>
    <w:rsid w:val="00FE4758"/>
    <w:rsid w:val="00FF004E"/>
    <w:rsid w:val="00FF0E35"/>
    <w:rsid w:val="00FF0F4A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44E53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semiHidden/>
    <w:rsid w:val="00586A3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7">
    <w:name w:val="header"/>
    <w:basedOn w:val="a2"/>
    <w:link w:val="Char0"/>
    <w:semiHidden/>
    <w:rsid w:val="00586A35"/>
    <w:pPr>
      <w:tabs>
        <w:tab w:val="center" w:pos="4320"/>
        <w:tab w:val="right" w:pos="8640"/>
      </w:tabs>
    </w:pPr>
  </w:style>
  <w:style w:type="character" w:customStyle="1" w:styleId="Char0">
    <w:name w:val="Κεφαλίδα Char"/>
    <w:basedOn w:val="a3"/>
    <w:link w:val="a7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8">
    <w:name w:val="footer"/>
    <w:basedOn w:val="a2"/>
    <w:link w:val="Char1"/>
    <w:rsid w:val="00586A35"/>
    <w:pPr>
      <w:tabs>
        <w:tab w:val="center" w:pos="4320"/>
        <w:tab w:val="right" w:pos="8640"/>
      </w:tabs>
    </w:pPr>
  </w:style>
  <w:style w:type="character" w:customStyle="1" w:styleId="Char1">
    <w:name w:val="Υποσέλιδο Char"/>
    <w:basedOn w:val="a3"/>
    <w:link w:val="a8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2"/>
    <w:link w:val="Char2"/>
    <w:uiPriority w:val="99"/>
    <w:unhideWhenUsed/>
    <w:rsid w:val="00586A35"/>
    <w:rPr>
      <w:sz w:val="20"/>
      <w:szCs w:val="20"/>
    </w:rPr>
  </w:style>
  <w:style w:type="character" w:customStyle="1" w:styleId="Char2">
    <w:name w:val="Κείμενο σημείωσης τέλους Char"/>
    <w:basedOn w:val="a3"/>
    <w:link w:val="a9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a">
    <w:name w:val="endnote reference"/>
    <w:basedOn w:val="a3"/>
    <w:uiPriority w:val="99"/>
    <w:unhideWhenUsed/>
    <w:rsid w:val="00586A35"/>
    <w:rPr>
      <w:vertAlign w:val="superscript"/>
    </w:rPr>
  </w:style>
  <w:style w:type="table" w:styleId="ab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uiPriority w:val="20"/>
    <w:qFormat/>
    <w:locked/>
    <w:rPr>
      <w:i/>
      <w:iCs/>
    </w:rPr>
  </w:style>
  <w:style w:type="character" w:styleId="-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-0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Web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3"/>
    <w:rsid w:val="00586A35"/>
    <w:rPr>
      <w:sz w:val="16"/>
      <w:szCs w:val="16"/>
    </w:rPr>
  </w:style>
  <w:style w:type="paragraph" w:styleId="ae">
    <w:name w:val="annotation text"/>
    <w:basedOn w:val="a2"/>
    <w:link w:val="Char3"/>
    <w:rsid w:val="00586A35"/>
    <w:rPr>
      <w:sz w:val="20"/>
    </w:rPr>
  </w:style>
  <w:style w:type="character" w:customStyle="1" w:styleId="Char3">
    <w:name w:val="Κείμενο σχολίου Char"/>
    <w:basedOn w:val="a3"/>
    <w:link w:val="ae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">
    <w:name w:val="annotation subject"/>
    <w:basedOn w:val="ae"/>
    <w:next w:val="ae"/>
    <w:link w:val="Char4"/>
    <w:rsid w:val="00586A35"/>
    <w:rPr>
      <w:b/>
      <w:bCs/>
    </w:rPr>
  </w:style>
  <w:style w:type="character" w:customStyle="1" w:styleId="Char4">
    <w:name w:val="Θέμα σχολίου Char"/>
    <w:basedOn w:val="Char3"/>
    <w:link w:val="af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0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Επικεφαλίδα 1 Char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Επικεφαλίδα 2 Char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Επικεφαλίδα 3 Char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Επικεφαλίδα 4 Char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Επικεφαλίδα 5 Char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Επικεφαλίδα 6 Char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Επικεφαλίδα 7 Char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Επικεφαλίδα 8 Char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Επικεφαλίδα 9 Char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1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2">
    <w:name w:val="Quote"/>
    <w:basedOn w:val="a2"/>
    <w:next w:val="a2"/>
    <w:link w:val="Char5"/>
    <w:uiPriority w:val="29"/>
    <w:qFormat/>
    <w:pPr>
      <w:ind w:left="720"/>
    </w:pPr>
    <w:rPr>
      <w:iCs/>
      <w:color w:val="000000" w:themeColor="text1"/>
    </w:rPr>
  </w:style>
  <w:style w:type="character" w:customStyle="1" w:styleId="Char5">
    <w:name w:val="Απόσπασμα Char"/>
    <w:basedOn w:val="a3"/>
    <w:link w:val="af2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3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4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5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5">
    <w:name w:val="Subtitle"/>
    <w:basedOn w:val="a2"/>
    <w:next w:val="a2"/>
    <w:link w:val="Char6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Υπότιτλος Char"/>
    <w:basedOn w:val="a3"/>
    <w:link w:val="af5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6">
    <w:name w:val="footnote text"/>
    <w:basedOn w:val="a2"/>
    <w:link w:val="Char7"/>
    <w:rsid w:val="00586A35"/>
    <w:pPr>
      <w:spacing w:line="240" w:lineRule="auto"/>
    </w:pPr>
    <w:rPr>
      <w:sz w:val="14"/>
    </w:rPr>
  </w:style>
  <w:style w:type="character" w:customStyle="1" w:styleId="Char7">
    <w:name w:val="Κείμενο υποσημείωσης Char"/>
    <w:basedOn w:val="a3"/>
    <w:link w:val="af6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7">
    <w:name w:val="Salutation"/>
    <w:basedOn w:val="a2"/>
    <w:next w:val="a2"/>
    <w:link w:val="Char8"/>
    <w:uiPriority w:val="99"/>
    <w:unhideWhenUsed/>
    <w:rsid w:val="00586A35"/>
  </w:style>
  <w:style w:type="character" w:customStyle="1" w:styleId="Char8">
    <w:name w:val="Χαιρετισμός Char"/>
    <w:basedOn w:val="a3"/>
    <w:link w:val="af7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8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9">
    <w:name w:val="line number"/>
    <w:basedOn w:val="a3"/>
    <w:uiPriority w:val="99"/>
    <w:unhideWhenUsed/>
    <w:rsid w:val="00586A35"/>
    <w:rPr>
      <w:sz w:val="16"/>
    </w:rPr>
  </w:style>
  <w:style w:type="paragraph" w:styleId="afa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6"/>
    <w:qFormat/>
    <w:rsid w:val="00586A35"/>
  </w:style>
  <w:style w:type="paragraph" w:styleId="afb">
    <w:name w:val="Bibliography"/>
    <w:basedOn w:val="a2"/>
    <w:next w:val="a2"/>
    <w:uiPriority w:val="37"/>
    <w:semiHidden/>
    <w:unhideWhenUsed/>
  </w:style>
  <w:style w:type="paragraph" w:styleId="afc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d">
    <w:name w:val="Body Text"/>
    <w:basedOn w:val="a2"/>
    <w:link w:val="Char9"/>
    <w:pPr>
      <w:spacing w:after="120"/>
    </w:pPr>
  </w:style>
  <w:style w:type="character" w:customStyle="1" w:styleId="Char9">
    <w:name w:val="Σώμα κειμένου Char"/>
    <w:basedOn w:val="a3"/>
    <w:link w:val="af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2">
    <w:name w:val="Body Text 2"/>
    <w:basedOn w:val="a2"/>
    <w:link w:val="2Char0"/>
    <w:pPr>
      <w:spacing w:after="120" w:line="480" w:lineRule="auto"/>
    </w:pPr>
  </w:style>
  <w:style w:type="character" w:customStyle="1" w:styleId="2Char0">
    <w:name w:val="Σώμα κείμενου 2 Char"/>
    <w:basedOn w:val="a3"/>
    <w:link w:val="2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2">
    <w:name w:val="Body Text 3"/>
    <w:basedOn w:val="a2"/>
    <w:link w:val="3Char0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3"/>
    <w:link w:val="32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e">
    <w:name w:val="Body Text First Indent"/>
    <w:basedOn w:val="afd"/>
    <w:link w:val="Chara"/>
    <w:pPr>
      <w:spacing w:after="0"/>
      <w:ind w:firstLine="360"/>
    </w:pPr>
  </w:style>
  <w:style w:type="character" w:customStyle="1" w:styleId="Chara">
    <w:name w:val="Σώμα κείμενου Πρώτη Εσοχή Char"/>
    <w:basedOn w:val="Char9"/>
    <w:link w:val="af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">
    <w:name w:val="Body Text Indent"/>
    <w:basedOn w:val="a2"/>
    <w:link w:val="Charb"/>
    <w:pPr>
      <w:spacing w:after="120"/>
      <w:ind w:left="360"/>
    </w:pPr>
  </w:style>
  <w:style w:type="character" w:customStyle="1" w:styleId="Charb">
    <w:name w:val="Σώμα κείμενου με εσοχή Char"/>
    <w:basedOn w:val="a3"/>
    <w:link w:val="a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First Indent 2"/>
    <w:basedOn w:val="aff"/>
    <w:link w:val="2Char1"/>
    <w:pPr>
      <w:spacing w:after="0"/>
      <w:ind w:firstLine="360"/>
    </w:pPr>
  </w:style>
  <w:style w:type="character" w:customStyle="1" w:styleId="2Char1">
    <w:name w:val="Σώμα κείμενου Πρώτη Εσοχή 2 Char"/>
    <w:basedOn w:val="Charb"/>
    <w:link w:val="2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4">
    <w:name w:val="Body Text Indent 2"/>
    <w:basedOn w:val="a2"/>
    <w:link w:val="2Char2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3"/>
    <w:link w:val="2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Indent 3"/>
    <w:basedOn w:val="a2"/>
    <w:link w:val="3Char1"/>
    <w:pPr>
      <w:spacing w:after="120"/>
      <w:ind w:left="360"/>
    </w:pPr>
    <w:rPr>
      <w:sz w:val="16"/>
      <w:szCs w:val="16"/>
    </w:rPr>
  </w:style>
  <w:style w:type="character" w:customStyle="1" w:styleId="3Char1">
    <w:name w:val="Σώμα κείμενου με εσοχή 3 Char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0">
    <w:name w:val="Closing"/>
    <w:basedOn w:val="a2"/>
    <w:link w:val="Charc"/>
    <w:pPr>
      <w:ind w:left="4320"/>
    </w:pPr>
  </w:style>
  <w:style w:type="character" w:customStyle="1" w:styleId="Charc">
    <w:name w:val="Κλείσιμο Char"/>
    <w:basedOn w:val="a3"/>
    <w:link w:val="a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1">
    <w:name w:val="Date"/>
    <w:basedOn w:val="a2"/>
    <w:next w:val="a2"/>
    <w:link w:val="Chard"/>
  </w:style>
  <w:style w:type="character" w:customStyle="1" w:styleId="Chard">
    <w:name w:val="Ημερομηνία Char"/>
    <w:basedOn w:val="a3"/>
    <w:link w:val="aff1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2">
    <w:name w:val="Document Map"/>
    <w:basedOn w:val="a2"/>
    <w:link w:val="Chare"/>
    <w:rPr>
      <w:rFonts w:ascii="Tahoma" w:hAnsi="Tahoma" w:cs="Tahoma"/>
      <w:sz w:val="16"/>
      <w:szCs w:val="16"/>
    </w:rPr>
  </w:style>
  <w:style w:type="character" w:customStyle="1" w:styleId="Chare">
    <w:name w:val="Χάρτης εγγράφου Char"/>
    <w:basedOn w:val="a3"/>
    <w:link w:val="aff2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3">
    <w:name w:val="E-mail Signature"/>
    <w:basedOn w:val="a2"/>
    <w:link w:val="Charf"/>
  </w:style>
  <w:style w:type="character" w:customStyle="1" w:styleId="Charf">
    <w:name w:val="Υπογραφή ηλεκτρονικού ταχυδρομείου Char"/>
    <w:basedOn w:val="a3"/>
    <w:link w:val="aff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4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Char"/>
    <w:rPr>
      <w:i/>
      <w:iCs/>
    </w:rPr>
  </w:style>
  <w:style w:type="character" w:customStyle="1" w:styleId="HTMLChar">
    <w:name w:val="Διεύθυνση HTML Char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-HTML">
    <w:name w:val="HTML Preformatted"/>
    <w:basedOn w:val="a2"/>
    <w:link w:val="-HTMLChar"/>
    <w:rPr>
      <w:rFonts w:ascii="Consolas" w:hAnsi="Consolas" w:cs="Consolas"/>
      <w:sz w:val="20"/>
      <w:szCs w:val="20"/>
    </w:rPr>
  </w:style>
  <w:style w:type="character" w:customStyle="1" w:styleId="-HTMLChar">
    <w:name w:val="Προ-διαμορφωμένο HTML Char"/>
    <w:basedOn w:val="a3"/>
    <w:link w:val="-HTML"/>
    <w:rPr>
      <w:rFonts w:ascii="Consolas" w:eastAsiaTheme="minorHAnsi" w:hAnsi="Consolas" w:cs="Consolas"/>
      <w:lang w:val="en-US" w:eastAsia="en-US"/>
    </w:rPr>
  </w:style>
  <w:style w:type="paragraph" w:styleId="10">
    <w:name w:val="index 1"/>
    <w:basedOn w:val="a2"/>
    <w:next w:val="a2"/>
    <w:autoRedefine/>
    <w:pPr>
      <w:ind w:left="180" w:hanging="180"/>
    </w:pPr>
  </w:style>
  <w:style w:type="paragraph" w:styleId="25">
    <w:name w:val="index 2"/>
    <w:basedOn w:val="a2"/>
    <w:next w:val="a2"/>
    <w:autoRedefine/>
    <w:pPr>
      <w:ind w:left="360" w:hanging="180"/>
    </w:pPr>
  </w:style>
  <w:style w:type="paragraph" w:styleId="34">
    <w:name w:val="index 3"/>
    <w:basedOn w:val="a2"/>
    <w:next w:val="a2"/>
    <w:autoRedefine/>
    <w:pPr>
      <w:ind w:left="540" w:hanging="180"/>
    </w:pPr>
  </w:style>
  <w:style w:type="paragraph" w:styleId="42">
    <w:name w:val="index 4"/>
    <w:basedOn w:val="a2"/>
    <w:next w:val="a2"/>
    <w:autoRedefine/>
    <w:pPr>
      <w:ind w:left="720" w:hanging="180"/>
    </w:pPr>
  </w:style>
  <w:style w:type="paragraph" w:styleId="52">
    <w:name w:val="index 5"/>
    <w:basedOn w:val="a2"/>
    <w:next w:val="a2"/>
    <w:autoRedefine/>
    <w:pPr>
      <w:ind w:left="900" w:hanging="180"/>
    </w:pPr>
  </w:style>
  <w:style w:type="paragraph" w:styleId="60">
    <w:name w:val="index 6"/>
    <w:basedOn w:val="a2"/>
    <w:next w:val="a2"/>
    <w:autoRedefine/>
    <w:pPr>
      <w:ind w:left="1080" w:hanging="180"/>
    </w:pPr>
  </w:style>
  <w:style w:type="paragraph" w:styleId="70">
    <w:name w:val="index 7"/>
    <w:basedOn w:val="a2"/>
    <w:next w:val="a2"/>
    <w:autoRedefine/>
    <w:pPr>
      <w:ind w:left="1260" w:hanging="180"/>
    </w:pPr>
  </w:style>
  <w:style w:type="paragraph" w:styleId="80">
    <w:name w:val="index 8"/>
    <w:basedOn w:val="a2"/>
    <w:next w:val="a2"/>
    <w:autoRedefine/>
    <w:pPr>
      <w:ind w:left="1440" w:hanging="180"/>
    </w:pPr>
  </w:style>
  <w:style w:type="paragraph" w:styleId="90">
    <w:name w:val="index 9"/>
    <w:basedOn w:val="a2"/>
    <w:next w:val="a2"/>
    <w:autoRedefine/>
    <w:pPr>
      <w:ind w:left="1620" w:hanging="180"/>
    </w:pPr>
  </w:style>
  <w:style w:type="paragraph" w:styleId="aff6">
    <w:name w:val="index heading"/>
    <w:basedOn w:val="a2"/>
    <w:next w:val="10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2"/>
    <w:next w:val="a2"/>
    <w:link w:val="Charf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0">
    <w:name w:val="Έντονο απόσπ. Char"/>
    <w:basedOn w:val="a3"/>
    <w:link w:val="aff7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8">
    <w:name w:val="List"/>
    <w:basedOn w:val="a2"/>
    <w:pPr>
      <w:ind w:left="360" w:hanging="360"/>
      <w:contextualSpacing/>
    </w:pPr>
  </w:style>
  <w:style w:type="paragraph" w:styleId="26">
    <w:name w:val="List 2"/>
    <w:basedOn w:val="a2"/>
    <w:pPr>
      <w:ind w:left="720" w:hanging="360"/>
      <w:contextualSpacing/>
    </w:pPr>
  </w:style>
  <w:style w:type="paragraph" w:styleId="35">
    <w:name w:val="List 3"/>
    <w:basedOn w:val="a2"/>
    <w:pPr>
      <w:ind w:left="1080" w:hanging="360"/>
      <w:contextualSpacing/>
    </w:pPr>
  </w:style>
  <w:style w:type="paragraph" w:styleId="43">
    <w:name w:val="List 4"/>
    <w:basedOn w:val="a2"/>
    <w:pPr>
      <w:ind w:left="1440" w:hanging="360"/>
      <w:contextualSpacing/>
    </w:pPr>
  </w:style>
  <w:style w:type="paragraph" w:styleId="53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9">
    <w:name w:val="List Continue"/>
    <w:basedOn w:val="a2"/>
    <w:pPr>
      <w:spacing w:after="120"/>
      <w:ind w:left="360"/>
      <w:contextualSpacing/>
    </w:pPr>
  </w:style>
  <w:style w:type="paragraph" w:styleId="27">
    <w:name w:val="List Continue 2"/>
    <w:basedOn w:val="a2"/>
    <w:pPr>
      <w:spacing w:after="120"/>
      <w:ind w:left="720"/>
      <w:contextualSpacing/>
    </w:pPr>
  </w:style>
  <w:style w:type="paragraph" w:styleId="36">
    <w:name w:val="List Continue 3"/>
    <w:basedOn w:val="a2"/>
    <w:pPr>
      <w:spacing w:after="120"/>
      <w:ind w:left="1080"/>
      <w:contextualSpacing/>
    </w:pPr>
  </w:style>
  <w:style w:type="paragraph" w:styleId="44">
    <w:name w:val="List Continue 4"/>
    <w:basedOn w:val="a2"/>
    <w:pPr>
      <w:spacing w:after="120"/>
      <w:ind w:left="1440"/>
      <w:contextualSpacing/>
    </w:pPr>
  </w:style>
  <w:style w:type="paragraph" w:styleId="54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a">
    <w:name w:val="macro"/>
    <w:link w:val="Char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Charf1">
    <w:name w:val="Κείμενο μακροεντολής Char"/>
    <w:basedOn w:val="a3"/>
    <w:link w:val="affa"/>
    <w:rPr>
      <w:rFonts w:ascii="Consolas" w:eastAsiaTheme="minorHAnsi" w:hAnsi="Consolas" w:cs="Consolas"/>
      <w:lang w:val="en-US" w:eastAsia="en-US"/>
    </w:rPr>
  </w:style>
  <w:style w:type="paragraph" w:styleId="affb">
    <w:name w:val="Message Header"/>
    <w:basedOn w:val="a2"/>
    <w:link w:val="Char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Κεφαλίδα μηνύματος Char"/>
    <w:basedOn w:val="a3"/>
    <w:link w:val="affb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c">
    <w:name w:val="Normal Indent"/>
    <w:basedOn w:val="a2"/>
    <w:pPr>
      <w:ind w:left="720"/>
    </w:pPr>
  </w:style>
  <w:style w:type="paragraph" w:styleId="affd">
    <w:name w:val="Note Heading"/>
    <w:basedOn w:val="a2"/>
    <w:next w:val="a2"/>
    <w:link w:val="Charf3"/>
  </w:style>
  <w:style w:type="character" w:customStyle="1" w:styleId="Charf3">
    <w:name w:val="Επικεφαλίδα σημείωσης Char"/>
    <w:basedOn w:val="a3"/>
    <w:link w:val="aff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e">
    <w:name w:val="Plain Text"/>
    <w:basedOn w:val="a2"/>
    <w:link w:val="Charf4"/>
    <w:rPr>
      <w:rFonts w:ascii="Consolas" w:hAnsi="Consolas" w:cs="Consolas"/>
      <w:sz w:val="21"/>
      <w:szCs w:val="21"/>
    </w:rPr>
  </w:style>
  <w:style w:type="character" w:customStyle="1" w:styleId="Charf4">
    <w:name w:val="Απλό κείμενο Char"/>
    <w:basedOn w:val="a3"/>
    <w:link w:val="affe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">
    <w:name w:val="Signature"/>
    <w:basedOn w:val="a2"/>
    <w:link w:val="Charf5"/>
    <w:pPr>
      <w:ind w:left="4320"/>
    </w:pPr>
  </w:style>
  <w:style w:type="character" w:customStyle="1" w:styleId="Charf5">
    <w:name w:val="Υπογραφή Char"/>
    <w:basedOn w:val="a3"/>
    <w:link w:val="af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0">
    <w:name w:val="Title"/>
    <w:basedOn w:val="a2"/>
    <w:next w:val="a2"/>
    <w:link w:val="Char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Τίτλος Char"/>
    <w:basedOn w:val="a3"/>
    <w:link w:val="af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ff1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  <w:style w:type="character" w:styleId="afff2">
    <w:name w:val="Unresolved Mention"/>
    <w:basedOn w:val="a3"/>
    <w:uiPriority w:val="99"/>
    <w:semiHidden/>
    <w:unhideWhenUsed/>
    <w:rsid w:val="0022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ocal-league.herokuapp.com/Local-League/main-page" TargetMode="External"/><Relationship Id="rId18" Type="http://schemas.openxmlformats.org/officeDocument/2006/relationships/hyperlink" Target="https://erdmaker.com/editor" TargetMode="External"/><Relationship Id="rId26" Type="http://schemas.openxmlformats.org/officeDocument/2006/relationships/hyperlink" Target="https://ssl.gstatic.com/onebox/sports/game_feed/goal_icon.sv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igma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saperlein/Local_League" TargetMode="External"/><Relationship Id="rId17" Type="http://schemas.openxmlformats.org/officeDocument/2006/relationships/hyperlink" Target="https://www.premierleague.com/matchweek/7868/blog" TargetMode="External"/><Relationship Id="rId25" Type="http://schemas.openxmlformats.org/officeDocument/2006/relationships/hyperlink" Target="https://www.google.com/search?q=fiel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lgr.gr/el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app.create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shutterstock.com/el/search/soccerfield?ds_ag=FF%3DSearch_AU%3DProspecting&amp;ds_agid=58700008209005023&amp;ds_cid=71700000103332475&amp;ds_eid=700000001517862&amp;gad=1&amp;gclid=Cj0KCQjw98ujBhCgARIsAD7QeAhPaieC4A5_xbWSG7HCzCb15rdkB_wf3muArRr1Fk0w5tq0PAZI4pkaAjROEALw_wcB&amp;gclsrc=aw.ds&amp;kw=&amp;utm_campaign=CO%3DRoEU_LG%3DEN_BU%3DIMG_AD%3DDSA_TS%3Dlggeneric_RG%3DEUAF_AB%3DACQ_CH%3DSEM_OG%3DCONV_PB%3DGoogle&amp;utm_medium=cpc&amp;utm_source=GOOGL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epsath.gr/" TargetMode="External"/><Relationship Id="rId23" Type="http://schemas.openxmlformats.org/officeDocument/2006/relationships/hyperlink" Target="https://www.iconarchive.com/" TargetMode="External"/><Relationship Id="rId28" Type="http://schemas.openxmlformats.org/officeDocument/2006/relationships/hyperlink" Target="https://ssl.gstatic.com/onebox/sports/soccer_timeline/red-card.svg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dbdesigner.net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epsachaias.gr/?page_id=390" TargetMode="External"/><Relationship Id="rId22" Type="http://schemas.openxmlformats.org/officeDocument/2006/relationships/hyperlink" Target="https://www.mongodb.com/atlas/database" TargetMode="External"/><Relationship Id="rId27" Type="http://schemas.openxmlformats.org/officeDocument/2006/relationships/hyperlink" Target="https://ssl.gstatic.com/onebox/sports/soccer_timeline/yellow-card.svg" TargetMode="External"/><Relationship Id="rId30" Type="http://schemas.openxmlformats.org/officeDocument/2006/relationships/hyperlink" Target="https://mathesis.cup.gr/courses/course-v1:ComputerScience+CS3.3+22D/cours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348</TotalTime>
  <Pages>3</Pages>
  <Words>1720</Words>
  <Characters>9289</Characters>
  <Application>Microsoft Office Word</Application>
  <DocSecurity>0</DocSecurity>
  <Lines>77</Lines>
  <Paragraphs>21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10988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ΣΤΕΦΑΝΙΩΡΟΣ ΜΙΧΑΗΛ</cp:lastModifiedBy>
  <cp:revision>305</cp:revision>
  <cp:lastPrinted>2018-05-22T11:24:00Z</cp:lastPrinted>
  <dcterms:created xsi:type="dcterms:W3CDTF">2023-05-28T13:00:00Z</dcterms:created>
  <dcterms:modified xsi:type="dcterms:W3CDTF">2023-05-28T18:49:00Z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